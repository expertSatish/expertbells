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270"/>
        <w:gridCol w:w="6920"/>
      </w:tblGrid>
      <w:tr w:rsidR="001B2ABD" w14:paraId="6D6F4381" w14:textId="77777777" w:rsidTr="00530C75">
        <w:trPr>
          <w:trHeight w:val="4410"/>
        </w:trPr>
        <w:tc>
          <w:tcPr>
            <w:tcW w:w="3600" w:type="dxa"/>
            <w:vAlign w:val="bottom"/>
          </w:tcPr>
          <w:p w14:paraId="45BE8223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DB5455F" wp14:editId="38BF2BD3">
                      <wp:extent cx="2122805" cy="2171563"/>
                      <wp:effectExtent l="19050" t="19050" r="29845" b="3873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71563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DAB6D1D" id="Oval 2" o:spid="_x0000_s1026" alt="Title: Professional Headshot of Man" style="width:167.15pt;height:17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" strokecolor="#94b6d2 [3204]" strokeweight="5pt">
                      <v:fill r:id="rId8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70" w:type="dxa"/>
          </w:tcPr>
          <w:p w14:paraId="389350C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920" w:type="dxa"/>
            <w:vAlign w:val="bottom"/>
          </w:tcPr>
          <w:p w14:paraId="0CCB46FE" w14:textId="53F3DA2F" w:rsidR="001B2ABD" w:rsidRDefault="00971650" w:rsidP="00E6458C">
            <w:pPr>
              <w:pStyle w:val="Title"/>
            </w:pPr>
            <w:r w:rsidRPr="00971650">
              <w:rPr>
                <w:sz w:val="48"/>
                <w:szCs w:val="48"/>
              </w:rPr>
              <w:t>ANURUDDH</w:t>
            </w:r>
            <w:r>
              <w:rPr>
                <w:sz w:val="48"/>
                <w:szCs w:val="48"/>
              </w:rPr>
              <w:t xml:space="preserve"> </w:t>
            </w:r>
            <w:r w:rsidRPr="00971650">
              <w:rPr>
                <w:sz w:val="48"/>
                <w:szCs w:val="48"/>
              </w:rPr>
              <w:t>TIWARI</w:t>
            </w:r>
          </w:p>
        </w:tc>
      </w:tr>
      <w:tr w:rsidR="001B2ABD" w14:paraId="091597E7" w14:textId="77777777" w:rsidTr="00673BB8">
        <w:trPr>
          <w:trHeight w:val="7695"/>
        </w:trPr>
        <w:tc>
          <w:tcPr>
            <w:tcW w:w="3600" w:type="dxa"/>
          </w:tcPr>
          <w:sdt>
            <w:sdtPr>
              <w:id w:val="-1711873194"/>
              <w:placeholder>
                <w:docPart w:val="D4F523EBE6B54BDD841F94B4766B20AF"/>
              </w:placeholder>
              <w:temporary/>
              <w:showingPlcHdr/>
              <w15:appearance w15:val="hidden"/>
            </w:sdtPr>
            <w:sdtContent>
              <w:p w14:paraId="607DA5C5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5E4DF8CA" w14:textId="4D88649C" w:rsidR="00036450" w:rsidRPr="00673BB8" w:rsidRDefault="00971650" w:rsidP="00971650">
            <w:pPr>
              <w:rPr>
                <w:i/>
                <w:iCs/>
              </w:rPr>
            </w:pPr>
            <w:r w:rsidRPr="00673BB8">
              <w:rPr>
                <w:i/>
                <w:iCs/>
              </w:rPr>
              <w:t xml:space="preserve">An enthusiast and self-motivated fresher looking for an opportunity where can I utilize a and serve the extensive knowledge and skills I have </w:t>
            </w:r>
            <w:proofErr w:type="gramStart"/>
            <w:r w:rsidRPr="00673BB8">
              <w:rPr>
                <w:i/>
                <w:iCs/>
              </w:rPr>
              <w:t>gained .Hardworking</w:t>
            </w:r>
            <w:proofErr w:type="gramEnd"/>
            <w:r w:rsidRPr="00673BB8">
              <w:rPr>
                <w:i/>
                <w:iCs/>
              </w:rPr>
              <w:t xml:space="preserve"> and efficient in programming skills and development skills looking for an upgrade.</w:t>
            </w:r>
          </w:p>
          <w:p w14:paraId="704E44C8" w14:textId="77777777" w:rsidR="00036450" w:rsidRDefault="00036450" w:rsidP="00036450"/>
          <w:sdt>
            <w:sdtPr>
              <w:id w:val="-1954003311"/>
              <w:placeholder>
                <w:docPart w:val="A9B36A66C939499E9AFA751D303EA168"/>
              </w:placeholder>
              <w:temporary/>
              <w:showingPlcHdr/>
              <w15:appearance w15:val="hidden"/>
            </w:sdtPr>
            <w:sdtContent>
              <w:p w14:paraId="05B19FFA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B1520A8E8BD84014B2E5AF0927DC6CE0"/>
              </w:placeholder>
              <w:temporary/>
              <w:showingPlcHdr/>
              <w15:appearance w15:val="hidden"/>
            </w:sdtPr>
            <w:sdtContent>
              <w:p w14:paraId="0A52DBEB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27CB6C49" w14:textId="03730587" w:rsidR="004D3011" w:rsidRDefault="00971650" w:rsidP="004D3011">
            <w:r>
              <w:t>6375982735</w:t>
            </w:r>
          </w:p>
          <w:p w14:paraId="420602E9" w14:textId="77777777" w:rsidR="004D3011" w:rsidRPr="004D3011" w:rsidRDefault="004D3011" w:rsidP="004D3011"/>
          <w:p w14:paraId="593E7023" w14:textId="0B842AC9" w:rsidR="004D3011" w:rsidRDefault="00000000" w:rsidP="004D3011">
            <w:hyperlink r:id="rId9" w:history="1">
              <w:r w:rsidR="00360CB6" w:rsidRPr="00360CB6">
                <w:rPr>
                  <w:rStyle w:val="Hyperlink"/>
                </w:rPr>
                <w:t>Linked Profile</w:t>
              </w:r>
            </w:hyperlink>
          </w:p>
          <w:p w14:paraId="4B60D225" w14:textId="77777777" w:rsidR="004D3011" w:rsidRDefault="004D3011" w:rsidP="004D3011"/>
          <w:sdt>
            <w:sdtPr>
              <w:id w:val="-240260293"/>
              <w:placeholder>
                <w:docPart w:val="B25E4DF1857540769B716290FD84CDD4"/>
              </w:placeholder>
              <w:temporary/>
              <w:showingPlcHdr/>
              <w15:appearance w15:val="hidden"/>
            </w:sdtPr>
            <w:sdtContent>
              <w:p w14:paraId="5C6AB0B4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0409CC60" w14:textId="24E279C9" w:rsidR="00036450" w:rsidRDefault="00000000" w:rsidP="004D3011">
            <w:hyperlink r:id="rId10" w:history="1">
              <w:r w:rsidR="00971650" w:rsidRPr="007B7193">
                <w:rPr>
                  <w:rStyle w:val="Hyperlink"/>
                </w:rPr>
                <w:t>Anuruddhtiwari567@gmail.com</w:t>
              </w:r>
            </w:hyperlink>
          </w:p>
          <w:p w14:paraId="135E896A" w14:textId="77777777" w:rsidR="00971650" w:rsidRPr="00E4381A" w:rsidRDefault="00971650" w:rsidP="004D3011">
            <w:pPr>
              <w:rPr>
                <w:rStyle w:val="Hyperlink"/>
              </w:rPr>
            </w:pPr>
          </w:p>
          <w:p w14:paraId="31581FB0" w14:textId="60EB9316" w:rsidR="004D3011" w:rsidRDefault="00360CB6" w:rsidP="00360CB6">
            <w:pPr>
              <w:rPr>
                <w:b/>
                <w:bCs/>
                <w:sz w:val="24"/>
                <w:szCs w:val="24"/>
              </w:rPr>
            </w:pPr>
            <w:r w:rsidRPr="00360CB6">
              <w:rPr>
                <w:b/>
                <w:bCs/>
                <w:sz w:val="24"/>
                <w:szCs w:val="24"/>
              </w:rPr>
              <w:t>USEFUL</w:t>
            </w:r>
            <w:r>
              <w:rPr>
                <w:b/>
                <w:bCs/>
                <w:sz w:val="24"/>
                <w:szCs w:val="24"/>
              </w:rPr>
              <w:t xml:space="preserve"> PROFILE</w:t>
            </w:r>
            <w:r>
              <w:t xml:space="preserve"> </w:t>
            </w:r>
            <w:r w:rsidRPr="00360CB6">
              <w:rPr>
                <w:b/>
                <w:bCs/>
                <w:sz w:val="24"/>
                <w:szCs w:val="24"/>
              </w:rPr>
              <w:t>LINKS</w:t>
            </w:r>
          </w:p>
          <w:p w14:paraId="3730CB63" w14:textId="4E0CCEB7" w:rsidR="00360CB6" w:rsidRDefault="00000000" w:rsidP="00360CB6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hyperlink r:id="rId11" w:history="1">
              <w:proofErr w:type="spellStart"/>
              <w:r w:rsidR="00360CB6" w:rsidRPr="00360CB6">
                <w:rPr>
                  <w:rStyle w:val="Hyperlink"/>
                  <w:b/>
                  <w:bCs/>
                  <w:sz w:val="24"/>
                  <w:szCs w:val="24"/>
                </w:rPr>
                <w:t>GeeksforGeeks</w:t>
              </w:r>
              <w:proofErr w:type="spellEnd"/>
            </w:hyperlink>
          </w:p>
          <w:p w14:paraId="5C632336" w14:textId="01A33F1C" w:rsidR="00360CB6" w:rsidRDefault="00000000" w:rsidP="00360CB6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hyperlink r:id="rId12" w:history="1">
              <w:proofErr w:type="spellStart"/>
              <w:r w:rsidR="00360CB6" w:rsidRPr="00360CB6">
                <w:rPr>
                  <w:rStyle w:val="Hyperlink"/>
                  <w:b/>
                  <w:bCs/>
                  <w:sz w:val="24"/>
                  <w:szCs w:val="24"/>
                </w:rPr>
                <w:t>Leetcode</w:t>
              </w:r>
              <w:proofErr w:type="spellEnd"/>
            </w:hyperlink>
          </w:p>
          <w:p w14:paraId="6EB8C161" w14:textId="77777777" w:rsidR="00360CB6" w:rsidRPr="00360CB6" w:rsidRDefault="00360CB6" w:rsidP="00360CB6">
            <w:pPr>
              <w:rPr>
                <w:b/>
                <w:bCs/>
                <w:sz w:val="24"/>
                <w:szCs w:val="24"/>
              </w:rPr>
            </w:pPr>
          </w:p>
          <w:p w14:paraId="4BF8E1D5" w14:textId="77777777" w:rsidR="00360CB6" w:rsidRDefault="00360CB6" w:rsidP="004D3011">
            <w:pPr>
              <w:rPr>
                <w:b/>
                <w:bCs/>
                <w:sz w:val="24"/>
                <w:szCs w:val="24"/>
              </w:rPr>
            </w:pPr>
            <w:r w:rsidRPr="00360CB6">
              <w:rPr>
                <w:b/>
                <w:bCs/>
                <w:sz w:val="24"/>
                <w:szCs w:val="24"/>
              </w:rPr>
              <w:t>SKILLS</w:t>
            </w:r>
          </w:p>
          <w:p w14:paraId="75C0BAF9" w14:textId="77777777" w:rsidR="00360CB6" w:rsidRPr="00360CB6" w:rsidRDefault="00360CB6" w:rsidP="00360CB6">
            <w:pPr>
              <w:pStyle w:val="ListParagraph"/>
              <w:numPr>
                <w:ilvl w:val="0"/>
                <w:numId w:val="3"/>
              </w:numPr>
            </w:pPr>
            <w:r w:rsidRPr="00360CB6">
              <w:rPr>
                <w:sz w:val="20"/>
                <w:szCs w:val="20"/>
              </w:rPr>
              <w:t>Problem</w:t>
            </w:r>
            <w:r w:rsidRPr="00360CB6">
              <w:rPr>
                <w:b/>
                <w:bCs/>
                <w:sz w:val="24"/>
                <w:szCs w:val="24"/>
              </w:rPr>
              <w:t xml:space="preserve"> </w:t>
            </w:r>
            <w:r w:rsidRPr="00360CB6">
              <w:rPr>
                <w:sz w:val="24"/>
                <w:szCs w:val="24"/>
              </w:rPr>
              <w:t>solving</w:t>
            </w:r>
          </w:p>
          <w:p w14:paraId="09695C0F" w14:textId="77777777" w:rsidR="00360CB6" w:rsidRPr="00360CB6" w:rsidRDefault="00360CB6" w:rsidP="00360CB6">
            <w:pPr>
              <w:pStyle w:val="ListParagraph"/>
              <w:numPr>
                <w:ilvl w:val="0"/>
                <w:numId w:val="3"/>
              </w:numPr>
            </w:pPr>
            <w:r>
              <w:rPr>
                <w:sz w:val="24"/>
                <w:szCs w:val="24"/>
              </w:rPr>
              <w:t>Web Dev</w:t>
            </w:r>
          </w:p>
          <w:p w14:paraId="2766B2CA" w14:textId="16D2CB52" w:rsidR="009A1895" w:rsidRPr="009A1895" w:rsidRDefault="00360CB6" w:rsidP="00673BB8">
            <w:pPr>
              <w:pStyle w:val="ListParagraph"/>
              <w:numPr>
                <w:ilvl w:val="0"/>
                <w:numId w:val="3"/>
              </w:numPr>
            </w:pPr>
            <w:r>
              <w:rPr>
                <w:sz w:val="24"/>
                <w:szCs w:val="24"/>
              </w:rPr>
              <w:t>React</w:t>
            </w:r>
          </w:p>
          <w:p w14:paraId="739AE935" w14:textId="3BFDB7A6" w:rsidR="009A1895" w:rsidRPr="009A1895" w:rsidRDefault="009A1895" w:rsidP="00530C75">
            <w:pPr>
              <w:pStyle w:val="ListParagraph"/>
              <w:rPr>
                <w:b/>
                <w:bCs/>
                <w:sz w:val="22"/>
              </w:rPr>
            </w:pPr>
          </w:p>
        </w:tc>
        <w:tc>
          <w:tcPr>
            <w:tcW w:w="270" w:type="dxa"/>
          </w:tcPr>
          <w:p w14:paraId="18F19BDB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920" w:type="dxa"/>
          </w:tcPr>
          <w:sdt>
            <w:sdtPr>
              <w:id w:val="1049110328"/>
              <w:placeholder>
                <w:docPart w:val="94B89EE982C7493C96447147FDE573BD"/>
              </w:placeholder>
              <w:temporary/>
              <w:showingPlcHdr/>
              <w15:appearance w15:val="hidden"/>
            </w:sdtPr>
            <w:sdtContent>
              <w:p w14:paraId="07F4CEF1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6A9C8C5F" w14:textId="39335BCD" w:rsidR="00036450" w:rsidRPr="00B359E4" w:rsidRDefault="009A1895" w:rsidP="009A1895">
            <w:pPr>
              <w:pStyle w:val="Heading4"/>
            </w:pPr>
            <w:r>
              <w:t xml:space="preserve">Bachelor of </w:t>
            </w:r>
            <w:proofErr w:type="gramStart"/>
            <w:r>
              <w:t>Technology( P</w:t>
            </w:r>
            <w:r w:rsidR="00673BB8">
              <w:t>ursuing</w:t>
            </w:r>
            <w:proofErr w:type="gramEnd"/>
            <w:r>
              <w:t>)</w:t>
            </w:r>
          </w:p>
          <w:p w14:paraId="12C219FE" w14:textId="7824A647" w:rsidR="004D3011" w:rsidRDefault="009A1895" w:rsidP="00036450">
            <w:r>
              <w:t xml:space="preserve">Harcourt Butler </w:t>
            </w:r>
            <w:proofErr w:type="spellStart"/>
            <w:r>
              <w:t>Techanical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University,KANPUR</w:t>
            </w:r>
            <w:proofErr w:type="spellEnd"/>
            <w:proofErr w:type="gramEnd"/>
          </w:p>
          <w:p w14:paraId="32AF17B3" w14:textId="6698F483" w:rsidR="00036450" w:rsidRDefault="009A1895" w:rsidP="009A1895">
            <w:r>
              <w:t>Score – 7.1(CGPA)</w:t>
            </w:r>
          </w:p>
          <w:p w14:paraId="13CA6A60" w14:textId="57860E57" w:rsidR="00036450" w:rsidRDefault="009A1895" w:rsidP="009A1895">
            <w:pPr>
              <w:rPr>
                <w:b/>
                <w:bCs/>
              </w:rPr>
            </w:pPr>
            <w:r w:rsidRPr="009A1895">
              <w:rPr>
                <w:b/>
                <w:bCs/>
              </w:rPr>
              <w:t>Cl</w:t>
            </w:r>
            <w:r>
              <w:rPr>
                <w:b/>
                <w:bCs/>
              </w:rPr>
              <w:t>ass 10</w:t>
            </w:r>
            <w:r w:rsidRPr="009A1895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(2016-2017)</w:t>
            </w:r>
          </w:p>
          <w:p w14:paraId="3513E8C0" w14:textId="199ABD55" w:rsidR="00530C75" w:rsidRPr="00673BB8" w:rsidRDefault="00530C75" w:rsidP="00530C75">
            <w:pPr>
              <w:jc w:val="both"/>
              <w:rPr>
                <w:i/>
                <w:iCs/>
              </w:rPr>
            </w:pPr>
            <w:r w:rsidRPr="00673BB8">
              <w:rPr>
                <w:i/>
                <w:iCs/>
              </w:rPr>
              <w:t>Jawahar Navodaya Vidyalaya ETAWAH</w:t>
            </w:r>
          </w:p>
          <w:p w14:paraId="605E1BD3" w14:textId="34C0B178" w:rsidR="00530C75" w:rsidRPr="00673BB8" w:rsidRDefault="00530C75" w:rsidP="00530C75">
            <w:pPr>
              <w:jc w:val="both"/>
              <w:rPr>
                <w:i/>
                <w:iCs/>
              </w:rPr>
            </w:pPr>
            <w:r w:rsidRPr="00673BB8">
              <w:rPr>
                <w:i/>
                <w:iCs/>
              </w:rPr>
              <w:t>Score 95%</w:t>
            </w:r>
          </w:p>
          <w:p w14:paraId="5F652487" w14:textId="04637A71" w:rsidR="00530C75" w:rsidRDefault="00530C75" w:rsidP="00530C75">
            <w:pPr>
              <w:jc w:val="both"/>
              <w:rPr>
                <w:b/>
                <w:bCs/>
              </w:rPr>
            </w:pPr>
            <w:r w:rsidRPr="00530C75">
              <w:rPr>
                <w:b/>
                <w:bCs/>
              </w:rPr>
              <w:t>Class</w:t>
            </w:r>
            <w:r>
              <w:t xml:space="preserve"> </w:t>
            </w:r>
            <w:r w:rsidRPr="00530C75">
              <w:rPr>
                <w:b/>
                <w:bCs/>
              </w:rPr>
              <w:t>12</w:t>
            </w:r>
            <w:proofErr w:type="gramStart"/>
            <w:r w:rsidRPr="00530C75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2018-2019)</w:t>
            </w:r>
          </w:p>
          <w:p w14:paraId="775CF6EC" w14:textId="15D5A414" w:rsidR="00530C75" w:rsidRPr="00673BB8" w:rsidRDefault="00530C75" w:rsidP="00530C75">
            <w:pPr>
              <w:jc w:val="both"/>
              <w:rPr>
                <w:i/>
                <w:iCs/>
              </w:rPr>
            </w:pPr>
            <w:r w:rsidRPr="00673BB8">
              <w:rPr>
                <w:i/>
                <w:iCs/>
              </w:rPr>
              <w:t>Jawahar Navodaya Vidyalaya ETAWAH</w:t>
            </w:r>
          </w:p>
          <w:p w14:paraId="4004453E" w14:textId="0B632278" w:rsidR="00530C75" w:rsidRPr="00673BB8" w:rsidRDefault="00530C75" w:rsidP="00530C75">
            <w:pPr>
              <w:jc w:val="both"/>
              <w:rPr>
                <w:i/>
                <w:iCs/>
              </w:rPr>
            </w:pPr>
            <w:r w:rsidRPr="00673BB8">
              <w:rPr>
                <w:i/>
                <w:iCs/>
              </w:rPr>
              <w:t>Score 87%</w:t>
            </w:r>
          </w:p>
          <w:p w14:paraId="0F7B20EB" w14:textId="77777777" w:rsidR="00530C75" w:rsidRDefault="00530C75" w:rsidP="00530C75">
            <w:pPr>
              <w:rPr>
                <w:b/>
                <w:bCs/>
                <w:sz w:val="22"/>
              </w:rPr>
            </w:pPr>
            <w:r w:rsidRPr="009A1895">
              <w:rPr>
                <w:b/>
                <w:bCs/>
                <w:sz w:val="22"/>
              </w:rPr>
              <w:t>PROGRAMMING SKILLS</w:t>
            </w:r>
          </w:p>
          <w:p w14:paraId="01AA8109" w14:textId="77777777" w:rsidR="00530C75" w:rsidRDefault="00530C75" w:rsidP="00530C75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2"/>
              </w:rPr>
            </w:pPr>
            <w:r w:rsidRPr="009A1895">
              <w:rPr>
                <w:b/>
                <w:bCs/>
                <w:sz w:val="22"/>
              </w:rPr>
              <w:t xml:space="preserve">Solved 500 questions on </w:t>
            </w:r>
            <w:proofErr w:type="spellStart"/>
            <w:r>
              <w:rPr>
                <w:b/>
                <w:bCs/>
                <w:sz w:val="22"/>
              </w:rPr>
              <w:t>L</w:t>
            </w:r>
            <w:r w:rsidRPr="009A1895">
              <w:rPr>
                <w:b/>
                <w:bCs/>
                <w:sz w:val="22"/>
              </w:rPr>
              <w:t>eetcode</w:t>
            </w:r>
            <w:proofErr w:type="spellEnd"/>
            <w:r>
              <w:rPr>
                <w:b/>
                <w:bCs/>
                <w:sz w:val="22"/>
              </w:rPr>
              <w:t xml:space="preserve"> and 600 GFG</w:t>
            </w:r>
          </w:p>
          <w:p w14:paraId="2D50B2C4" w14:textId="09457D6F" w:rsidR="00530C75" w:rsidRPr="00673BB8" w:rsidRDefault="00530C75" w:rsidP="00673BB8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2"/>
              </w:rPr>
            </w:pPr>
            <w:proofErr w:type="gramStart"/>
            <w:r>
              <w:rPr>
                <w:b/>
                <w:bCs/>
                <w:sz w:val="22"/>
              </w:rPr>
              <w:t>C++</w:t>
            </w:r>
            <w:r w:rsidR="00673BB8">
              <w:rPr>
                <w:b/>
                <w:bCs/>
                <w:sz w:val="22"/>
              </w:rPr>
              <w:t>,C</w:t>
            </w:r>
            <w:proofErr w:type="gramEnd"/>
          </w:p>
          <w:p w14:paraId="7BEC4006" w14:textId="721872BB" w:rsidR="00530C75" w:rsidRPr="00673BB8" w:rsidRDefault="00530C75" w:rsidP="00673BB8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2"/>
              </w:rPr>
            </w:pPr>
            <w:proofErr w:type="spellStart"/>
            <w:proofErr w:type="gramStart"/>
            <w:r>
              <w:rPr>
                <w:b/>
                <w:bCs/>
                <w:sz w:val="22"/>
              </w:rPr>
              <w:t>JavaScript</w:t>
            </w:r>
            <w:r w:rsidR="00673BB8">
              <w:rPr>
                <w:b/>
                <w:bCs/>
                <w:sz w:val="22"/>
              </w:rPr>
              <w:t>,HTML</w:t>
            </w:r>
            <w:proofErr w:type="gramEnd"/>
            <w:r w:rsidR="00673BB8">
              <w:rPr>
                <w:b/>
                <w:bCs/>
                <w:sz w:val="22"/>
              </w:rPr>
              <w:t>,CSS</w:t>
            </w:r>
            <w:proofErr w:type="spellEnd"/>
          </w:p>
          <w:p w14:paraId="005FCF12" w14:textId="11DF733B" w:rsidR="00530C75" w:rsidRDefault="00530C75" w:rsidP="00530C75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2"/>
              </w:rPr>
            </w:pPr>
            <w:proofErr w:type="gramStart"/>
            <w:r>
              <w:rPr>
                <w:b/>
                <w:bCs/>
                <w:sz w:val="22"/>
              </w:rPr>
              <w:t>REACT</w:t>
            </w:r>
            <w:r w:rsidR="00673BB8">
              <w:rPr>
                <w:b/>
                <w:bCs/>
                <w:sz w:val="22"/>
              </w:rPr>
              <w:t>.JS,NODE.JS</w:t>
            </w:r>
            <w:proofErr w:type="gramEnd"/>
          </w:p>
          <w:p w14:paraId="575FABD5" w14:textId="7A010C9A" w:rsidR="00036450" w:rsidRDefault="00036450" w:rsidP="00530C75">
            <w:pPr>
              <w:pStyle w:val="Heading2"/>
            </w:pPr>
          </w:p>
          <w:p w14:paraId="55D85CAE" w14:textId="5EB5E583" w:rsidR="00036450" w:rsidRDefault="00530C75" w:rsidP="00036450">
            <w:pPr>
              <w:pStyle w:val="Heading2"/>
            </w:pPr>
            <w:r>
              <w:t>projects</w:t>
            </w:r>
          </w:p>
          <w:p w14:paraId="301457A3" w14:textId="77777777" w:rsidR="00673BB8" w:rsidRPr="00673BB8" w:rsidRDefault="00000000" w:rsidP="00673BB8">
            <w:pPr>
              <w:pStyle w:val="Title"/>
              <w:rPr>
                <w:sz w:val="20"/>
                <w:szCs w:val="20"/>
              </w:rPr>
            </w:pPr>
            <w:hyperlink r:id="rId13" w:history="1">
              <w:r w:rsidR="00673BB8" w:rsidRPr="00673BB8">
                <w:rPr>
                  <w:rStyle w:val="Hyperlink"/>
                  <w:sz w:val="20"/>
                  <w:szCs w:val="20"/>
                </w:rPr>
                <w:t>Weather</w:t>
              </w:r>
            </w:hyperlink>
            <w:r w:rsidR="00673BB8" w:rsidRPr="00673BB8">
              <w:rPr>
                <w:sz w:val="20"/>
                <w:szCs w:val="20"/>
              </w:rPr>
              <w:t xml:space="preserve"> project</w:t>
            </w:r>
          </w:p>
          <w:p w14:paraId="1772E6A1" w14:textId="77777777" w:rsidR="00673BB8" w:rsidRPr="00673BB8" w:rsidRDefault="00673BB8" w:rsidP="00673BB8">
            <w:pPr>
              <w:pStyle w:val="Title"/>
              <w:rPr>
                <w:i/>
                <w:iCs/>
                <w:sz w:val="20"/>
                <w:szCs w:val="20"/>
              </w:rPr>
            </w:pPr>
            <w:r w:rsidRPr="00673BB8">
              <w:rPr>
                <w:sz w:val="20"/>
                <w:szCs w:val="20"/>
              </w:rPr>
              <w:t xml:space="preserve">     </w:t>
            </w:r>
            <w:r w:rsidRPr="00673BB8">
              <w:rPr>
                <w:i/>
                <w:iCs/>
                <w:sz w:val="20"/>
                <w:szCs w:val="20"/>
              </w:rPr>
              <w:t xml:space="preserve">By this you can know different   </w:t>
            </w:r>
            <w:proofErr w:type="spellStart"/>
            <w:r w:rsidRPr="00673BB8">
              <w:rPr>
                <w:i/>
                <w:iCs/>
                <w:sz w:val="20"/>
                <w:szCs w:val="20"/>
              </w:rPr>
              <w:t>different</w:t>
            </w:r>
            <w:proofErr w:type="spellEnd"/>
            <w:r w:rsidRPr="00673BB8">
              <w:rPr>
                <w:i/>
                <w:iCs/>
                <w:sz w:val="20"/>
                <w:szCs w:val="20"/>
              </w:rPr>
              <w:t xml:space="preserve"> city weather</w:t>
            </w:r>
          </w:p>
          <w:p w14:paraId="2E065CDF" w14:textId="77777777" w:rsidR="00673BB8" w:rsidRPr="00673BB8" w:rsidRDefault="00673BB8" w:rsidP="00673BB8">
            <w:pPr>
              <w:pStyle w:val="ListParagraph"/>
              <w:numPr>
                <w:ilvl w:val="0"/>
                <w:numId w:val="5"/>
              </w:numPr>
              <w:rPr>
                <w:i/>
                <w:iCs/>
                <w:caps/>
                <w:color w:val="000000" w:themeColor="text1"/>
                <w:sz w:val="20"/>
                <w:szCs w:val="20"/>
              </w:rPr>
            </w:pPr>
            <w:r w:rsidRPr="00673BB8">
              <w:rPr>
                <w:i/>
                <w:iCs/>
                <w:caps/>
                <w:color w:val="000000" w:themeColor="text1"/>
                <w:sz w:val="20"/>
                <w:szCs w:val="20"/>
              </w:rPr>
              <w:t xml:space="preserve">API Based project </w:t>
            </w:r>
          </w:p>
          <w:p w14:paraId="45259B32" w14:textId="77777777" w:rsidR="00673BB8" w:rsidRPr="00673BB8" w:rsidRDefault="00673BB8" w:rsidP="00673BB8">
            <w:pPr>
              <w:pStyle w:val="ListParagraph"/>
              <w:numPr>
                <w:ilvl w:val="0"/>
                <w:numId w:val="5"/>
              </w:numPr>
              <w:rPr>
                <w:i/>
                <w:iCs/>
                <w:caps/>
                <w:color w:val="000000" w:themeColor="text1"/>
                <w:sz w:val="20"/>
                <w:szCs w:val="20"/>
              </w:rPr>
            </w:pPr>
            <w:r w:rsidRPr="00673BB8">
              <w:rPr>
                <w:i/>
                <w:iCs/>
                <w:caps/>
                <w:color w:val="000000" w:themeColor="text1"/>
                <w:sz w:val="20"/>
                <w:szCs w:val="20"/>
              </w:rPr>
              <w:t>React app</w:t>
            </w:r>
          </w:p>
          <w:p w14:paraId="1F3131B7" w14:textId="77777777" w:rsidR="00673BB8" w:rsidRPr="00673BB8" w:rsidRDefault="00673BB8" w:rsidP="00673BB8">
            <w:pPr>
              <w:rPr>
                <w:b/>
                <w:bCs/>
                <w:sz w:val="22"/>
              </w:rPr>
            </w:pPr>
          </w:p>
          <w:p w14:paraId="38826B44" w14:textId="77777777" w:rsidR="00673BB8" w:rsidRPr="00673BB8" w:rsidRDefault="00000000" w:rsidP="00673BB8">
            <w:pPr>
              <w:pStyle w:val="Title"/>
              <w:rPr>
                <w:sz w:val="20"/>
                <w:szCs w:val="20"/>
              </w:rPr>
            </w:pPr>
            <w:hyperlink r:id="rId14" w:history="1">
              <w:r w:rsidR="00673BB8" w:rsidRPr="00673BB8">
                <w:rPr>
                  <w:rStyle w:val="Hyperlink"/>
                  <w:sz w:val="20"/>
                  <w:szCs w:val="20"/>
                </w:rPr>
                <w:t>Chat-Gpt</w:t>
              </w:r>
            </w:hyperlink>
            <w:r w:rsidR="00673BB8" w:rsidRPr="00673BB8">
              <w:rPr>
                <w:sz w:val="20"/>
                <w:szCs w:val="20"/>
              </w:rPr>
              <w:t xml:space="preserve"> </w:t>
            </w:r>
          </w:p>
          <w:p w14:paraId="7E59EE09" w14:textId="77777777" w:rsidR="00673BB8" w:rsidRPr="00673BB8" w:rsidRDefault="00673BB8" w:rsidP="00673BB8">
            <w:pPr>
              <w:pStyle w:val="Title"/>
              <w:rPr>
                <w:i/>
                <w:iCs/>
                <w:sz w:val="20"/>
                <w:szCs w:val="20"/>
              </w:rPr>
            </w:pPr>
            <w:r w:rsidRPr="00673BB8">
              <w:rPr>
                <w:i/>
                <w:iCs/>
                <w:sz w:val="20"/>
                <w:szCs w:val="20"/>
              </w:rPr>
              <w:t xml:space="preserve">   Fully responsive Modern UI/UX website in react JS</w:t>
            </w:r>
          </w:p>
          <w:p w14:paraId="5B0DC368" w14:textId="77777777" w:rsidR="00673BB8" w:rsidRPr="00673BB8" w:rsidRDefault="00673BB8" w:rsidP="00673BB8">
            <w:pPr>
              <w:pStyle w:val="ListParagraph"/>
              <w:numPr>
                <w:ilvl w:val="0"/>
                <w:numId w:val="7"/>
              </w:numPr>
              <w:rPr>
                <w:i/>
                <w:iCs/>
                <w:caps/>
                <w:color w:val="000000" w:themeColor="text1"/>
                <w:sz w:val="20"/>
                <w:szCs w:val="20"/>
              </w:rPr>
            </w:pPr>
            <w:r w:rsidRPr="00673BB8">
              <w:rPr>
                <w:i/>
                <w:iCs/>
                <w:caps/>
                <w:color w:val="000000" w:themeColor="text1"/>
                <w:sz w:val="20"/>
                <w:szCs w:val="20"/>
              </w:rPr>
              <w:t>Using NodeJS</w:t>
            </w:r>
          </w:p>
          <w:p w14:paraId="3A0E5B9A" w14:textId="77777777" w:rsidR="00673BB8" w:rsidRPr="00673BB8" w:rsidRDefault="00673BB8" w:rsidP="00673BB8">
            <w:pPr>
              <w:pStyle w:val="ListParagraph"/>
              <w:numPr>
                <w:ilvl w:val="0"/>
                <w:numId w:val="7"/>
              </w:numPr>
              <w:rPr>
                <w:i/>
                <w:iCs/>
                <w:caps/>
                <w:color w:val="000000" w:themeColor="text1"/>
                <w:sz w:val="20"/>
                <w:szCs w:val="20"/>
              </w:rPr>
            </w:pPr>
            <w:r w:rsidRPr="00673BB8">
              <w:rPr>
                <w:i/>
                <w:iCs/>
                <w:caps/>
                <w:color w:val="000000" w:themeColor="text1"/>
                <w:sz w:val="20"/>
                <w:szCs w:val="20"/>
              </w:rPr>
              <w:t>Using Figma for design</w:t>
            </w:r>
          </w:p>
          <w:p w14:paraId="53DCEF39" w14:textId="77777777" w:rsidR="00673BB8" w:rsidRPr="00673BB8" w:rsidRDefault="00673BB8" w:rsidP="00673BB8">
            <w:pPr>
              <w:pStyle w:val="ListParagraph"/>
              <w:numPr>
                <w:ilvl w:val="0"/>
                <w:numId w:val="7"/>
              </w:numPr>
              <w:rPr>
                <w:i/>
                <w:iCs/>
                <w:caps/>
                <w:color w:val="000000" w:themeColor="text1"/>
                <w:sz w:val="20"/>
                <w:szCs w:val="20"/>
              </w:rPr>
            </w:pPr>
            <w:r w:rsidRPr="00673BB8">
              <w:rPr>
                <w:i/>
                <w:iCs/>
                <w:caps/>
                <w:color w:val="000000" w:themeColor="text1"/>
                <w:sz w:val="20"/>
                <w:szCs w:val="20"/>
              </w:rPr>
              <w:t>Using Ui/UX</w:t>
            </w:r>
          </w:p>
          <w:p w14:paraId="1ADDBE17" w14:textId="47D242AF" w:rsidR="00530C75" w:rsidRPr="00673BB8" w:rsidRDefault="00530C75" w:rsidP="00530C75">
            <w:pPr>
              <w:rPr>
                <w:b/>
                <w:bCs/>
                <w:i/>
                <w:iCs/>
              </w:rPr>
            </w:pPr>
          </w:p>
          <w:p w14:paraId="6855149B" w14:textId="77777777" w:rsidR="00530C75" w:rsidRPr="00530C75" w:rsidRDefault="00530C75" w:rsidP="00530C75"/>
          <w:p w14:paraId="68686C74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anchor distT="0" distB="0" distL="114300" distR="114300" simplePos="0" relativeHeight="251658240" behindDoc="1" locked="0" layoutInCell="1" allowOverlap="1" wp14:anchorId="3AA7A2CF" wp14:editId="67143AFA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1270</wp:posOffset>
                  </wp:positionV>
                  <wp:extent cx="3756660" cy="1257300"/>
                  <wp:effectExtent l="0" t="0" r="0" b="0"/>
                  <wp:wrapNone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anchor>
              </w:drawing>
            </w:r>
          </w:p>
        </w:tc>
      </w:tr>
    </w:tbl>
    <w:p w14:paraId="1C7132C4" w14:textId="3D9536C2" w:rsidR="0043117B" w:rsidRPr="00673BB8" w:rsidRDefault="00E6458C" w:rsidP="000C45FF">
      <w:pPr>
        <w:tabs>
          <w:tab w:val="left" w:pos="990"/>
        </w:tabs>
        <w:rPr>
          <w:b/>
          <w:bCs/>
          <w:sz w:val="20"/>
          <w:szCs w:val="20"/>
        </w:rPr>
      </w:pPr>
      <w:r w:rsidRPr="00673BB8">
        <w:rPr>
          <w:b/>
          <w:bCs/>
          <w:sz w:val="20"/>
          <w:szCs w:val="20"/>
        </w:rPr>
        <w:t>EXTRA CURRICULR</w:t>
      </w:r>
    </w:p>
    <w:p w14:paraId="20627E08" w14:textId="098C9213" w:rsidR="00E6458C" w:rsidRPr="00673BB8" w:rsidRDefault="00E6458C" w:rsidP="00E6458C">
      <w:pPr>
        <w:pStyle w:val="ListParagraph"/>
        <w:numPr>
          <w:ilvl w:val="0"/>
          <w:numId w:val="6"/>
        </w:numPr>
        <w:tabs>
          <w:tab w:val="left" w:pos="990"/>
        </w:tabs>
        <w:rPr>
          <w:sz w:val="20"/>
          <w:szCs w:val="20"/>
        </w:rPr>
      </w:pPr>
      <w:r w:rsidRPr="00673BB8">
        <w:rPr>
          <w:sz w:val="20"/>
          <w:szCs w:val="20"/>
        </w:rPr>
        <w:t>Playing cricket</w:t>
      </w:r>
    </w:p>
    <w:p w14:paraId="70CC890A" w14:textId="1A0263FC" w:rsidR="00E6458C" w:rsidRPr="00673BB8" w:rsidRDefault="00673BB8" w:rsidP="00E6458C">
      <w:pPr>
        <w:pStyle w:val="ListParagraph"/>
        <w:numPr>
          <w:ilvl w:val="0"/>
          <w:numId w:val="6"/>
        </w:numPr>
        <w:tabs>
          <w:tab w:val="left" w:pos="990"/>
        </w:tabs>
        <w:rPr>
          <w:sz w:val="20"/>
          <w:szCs w:val="20"/>
        </w:rPr>
      </w:pPr>
      <w:r>
        <w:rPr>
          <w:sz w:val="20"/>
          <w:szCs w:val="20"/>
        </w:rPr>
        <w:t>Watching different sports</w:t>
      </w:r>
    </w:p>
    <w:p w14:paraId="540F7E73" w14:textId="3D042370" w:rsidR="00E6458C" w:rsidRPr="00673BB8" w:rsidRDefault="00E6458C" w:rsidP="00E6458C">
      <w:pPr>
        <w:pStyle w:val="ListParagraph"/>
        <w:numPr>
          <w:ilvl w:val="0"/>
          <w:numId w:val="6"/>
        </w:numPr>
        <w:tabs>
          <w:tab w:val="left" w:pos="990"/>
        </w:tabs>
        <w:rPr>
          <w:sz w:val="20"/>
          <w:szCs w:val="20"/>
        </w:rPr>
      </w:pPr>
      <w:r w:rsidRPr="00673BB8">
        <w:rPr>
          <w:sz w:val="20"/>
          <w:szCs w:val="20"/>
        </w:rPr>
        <w:t xml:space="preserve">Reading about </w:t>
      </w:r>
      <w:r w:rsidR="001826E3" w:rsidRPr="00673BB8">
        <w:rPr>
          <w:sz w:val="20"/>
          <w:szCs w:val="20"/>
        </w:rPr>
        <w:t>Geo-</w:t>
      </w:r>
      <w:proofErr w:type="spellStart"/>
      <w:r w:rsidR="001826E3" w:rsidRPr="00673BB8">
        <w:rPr>
          <w:sz w:val="20"/>
          <w:szCs w:val="20"/>
        </w:rPr>
        <w:t>politices</w:t>
      </w:r>
      <w:proofErr w:type="spellEnd"/>
    </w:p>
    <w:sectPr w:rsidR="00E6458C" w:rsidRPr="00673BB8" w:rsidSect="000C45FF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DC18" w14:textId="77777777" w:rsidR="00F4268A" w:rsidRDefault="00F4268A" w:rsidP="000C45FF">
      <w:r>
        <w:separator/>
      </w:r>
    </w:p>
  </w:endnote>
  <w:endnote w:type="continuationSeparator" w:id="0">
    <w:p w14:paraId="261EEB7C" w14:textId="77777777" w:rsidR="00F4268A" w:rsidRDefault="00F4268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4BC32" w14:textId="77777777" w:rsidR="00F4268A" w:rsidRDefault="00F4268A" w:rsidP="000C45FF">
      <w:r>
        <w:separator/>
      </w:r>
    </w:p>
  </w:footnote>
  <w:footnote w:type="continuationSeparator" w:id="0">
    <w:p w14:paraId="4036DEF9" w14:textId="77777777" w:rsidR="00F4268A" w:rsidRDefault="00F4268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7DC0B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9D9D49A" wp14:editId="64BE0E2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4F96"/>
    <w:multiLevelType w:val="hybridMultilevel"/>
    <w:tmpl w:val="F4DA0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F3B74"/>
    <w:multiLevelType w:val="hybridMultilevel"/>
    <w:tmpl w:val="1408C5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5014480"/>
    <w:multiLevelType w:val="hybridMultilevel"/>
    <w:tmpl w:val="6CA43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C68D1"/>
    <w:multiLevelType w:val="hybridMultilevel"/>
    <w:tmpl w:val="B5F04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B6E4F"/>
    <w:multiLevelType w:val="hybridMultilevel"/>
    <w:tmpl w:val="1FC08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D5F65"/>
    <w:multiLevelType w:val="hybridMultilevel"/>
    <w:tmpl w:val="F9D0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E14AA"/>
    <w:multiLevelType w:val="hybridMultilevel"/>
    <w:tmpl w:val="E2602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277426">
    <w:abstractNumId w:val="3"/>
  </w:num>
  <w:num w:numId="2" w16cid:durableId="1141190407">
    <w:abstractNumId w:val="6"/>
  </w:num>
  <w:num w:numId="3" w16cid:durableId="857694525">
    <w:abstractNumId w:val="2"/>
  </w:num>
  <w:num w:numId="4" w16cid:durableId="584076642">
    <w:abstractNumId w:val="5"/>
  </w:num>
  <w:num w:numId="5" w16cid:durableId="58209418">
    <w:abstractNumId w:val="4"/>
  </w:num>
  <w:num w:numId="6" w16cid:durableId="1467772111">
    <w:abstractNumId w:val="0"/>
  </w:num>
  <w:num w:numId="7" w16cid:durableId="568543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50"/>
    <w:rsid w:val="00036450"/>
    <w:rsid w:val="00094499"/>
    <w:rsid w:val="000C45FF"/>
    <w:rsid w:val="000E3FD1"/>
    <w:rsid w:val="00112054"/>
    <w:rsid w:val="001317D8"/>
    <w:rsid w:val="001525E1"/>
    <w:rsid w:val="00180329"/>
    <w:rsid w:val="001826E3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60CB6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30C75"/>
    <w:rsid w:val="00590501"/>
    <w:rsid w:val="005A4094"/>
    <w:rsid w:val="005D5262"/>
    <w:rsid w:val="005E39D5"/>
    <w:rsid w:val="00600670"/>
    <w:rsid w:val="0062123A"/>
    <w:rsid w:val="00646E75"/>
    <w:rsid w:val="00673BB8"/>
    <w:rsid w:val="006771D0"/>
    <w:rsid w:val="00715FCB"/>
    <w:rsid w:val="00743101"/>
    <w:rsid w:val="00764C9F"/>
    <w:rsid w:val="007775E1"/>
    <w:rsid w:val="007867A0"/>
    <w:rsid w:val="007927F5"/>
    <w:rsid w:val="00802CA0"/>
    <w:rsid w:val="0086476D"/>
    <w:rsid w:val="00921AA0"/>
    <w:rsid w:val="009260CD"/>
    <w:rsid w:val="00940A66"/>
    <w:rsid w:val="00952C25"/>
    <w:rsid w:val="00971650"/>
    <w:rsid w:val="009A1895"/>
    <w:rsid w:val="00A02F9A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E6458C"/>
    <w:rsid w:val="00F4268A"/>
    <w:rsid w:val="00F60274"/>
    <w:rsid w:val="00F77FB9"/>
    <w:rsid w:val="00FA1FC2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AE8D4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360CB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60CB6"/>
    <w:rPr>
      <w:color w:val="704404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73B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B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B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B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BB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anuruddhtiwari/weather_project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leetcode.com/anuruddhtiwari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uth.geeksforgeeks.org/user/anuruddhtiwari567" TargetMode="External"/><Relationship Id="rId5" Type="http://schemas.openxmlformats.org/officeDocument/2006/relationships/footnotes" Target="footnotes.xml"/><Relationship Id="rId15" Type="http://schemas.openxmlformats.org/officeDocument/2006/relationships/chart" Target="charts/chart1.xml"/><Relationship Id="rId10" Type="http://schemas.openxmlformats.org/officeDocument/2006/relationships/hyperlink" Target="mailto:Anuruddhtiwari567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nuruddh-tiwari-245045223/" TargetMode="External"/><Relationship Id="rId14" Type="http://schemas.openxmlformats.org/officeDocument/2006/relationships/hyperlink" Target="https://github.com/anuruddhtiwari/gpt3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uru\AppData\Local\Microsoft\Office\16.0\DTS\en-US%7b8BE8C89C-3955-4C5A-A375-88520DE42EF8%7d\%7bC647BF58-9048-441A-81B8-51E08FF58713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F523EBE6B54BDD841F94B4766B2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52D10-2F24-4C75-A44D-3DB58EFA7673}"/>
      </w:docPartPr>
      <w:docPartBody>
        <w:p w:rsidR="00235517" w:rsidRDefault="00235517">
          <w:pPr>
            <w:pStyle w:val="D4F523EBE6B54BDD841F94B4766B20AF"/>
          </w:pPr>
          <w:r w:rsidRPr="00D5459D">
            <w:t>Profile</w:t>
          </w:r>
        </w:p>
      </w:docPartBody>
    </w:docPart>
    <w:docPart>
      <w:docPartPr>
        <w:name w:val="A9B36A66C939499E9AFA751D303EA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D98B6-9738-45CE-8DDE-C0F0E4E6F30F}"/>
      </w:docPartPr>
      <w:docPartBody>
        <w:p w:rsidR="00235517" w:rsidRDefault="00235517">
          <w:pPr>
            <w:pStyle w:val="A9B36A66C939499E9AFA751D303EA168"/>
          </w:pPr>
          <w:r w:rsidRPr="00CB0055">
            <w:t>Contact</w:t>
          </w:r>
        </w:p>
      </w:docPartBody>
    </w:docPart>
    <w:docPart>
      <w:docPartPr>
        <w:name w:val="B1520A8E8BD84014B2E5AF0927DC6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CF2C-5F5C-4487-9D82-B4634A293BAF}"/>
      </w:docPartPr>
      <w:docPartBody>
        <w:p w:rsidR="00235517" w:rsidRDefault="00235517">
          <w:pPr>
            <w:pStyle w:val="B1520A8E8BD84014B2E5AF0927DC6CE0"/>
          </w:pPr>
          <w:r w:rsidRPr="004D3011">
            <w:t>PHONE:</w:t>
          </w:r>
        </w:p>
      </w:docPartBody>
    </w:docPart>
    <w:docPart>
      <w:docPartPr>
        <w:name w:val="B25E4DF1857540769B716290FD84C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2EE55-A0D9-48CA-9AA1-37E93CDD3FB1}"/>
      </w:docPartPr>
      <w:docPartBody>
        <w:p w:rsidR="00235517" w:rsidRDefault="00235517">
          <w:pPr>
            <w:pStyle w:val="B25E4DF1857540769B716290FD84CDD4"/>
          </w:pPr>
          <w:r w:rsidRPr="004D3011">
            <w:t>EMAIL:</w:t>
          </w:r>
        </w:p>
      </w:docPartBody>
    </w:docPart>
    <w:docPart>
      <w:docPartPr>
        <w:name w:val="94B89EE982C7493C96447147FDE57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26BBB-FC35-438D-82A3-6CACBB7C7C2F}"/>
      </w:docPartPr>
      <w:docPartBody>
        <w:p w:rsidR="00235517" w:rsidRDefault="00235517">
          <w:pPr>
            <w:pStyle w:val="94B89EE982C7493C96447147FDE573BD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17"/>
    <w:rsid w:val="00235517"/>
    <w:rsid w:val="002A6E44"/>
    <w:rsid w:val="003C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F523EBE6B54BDD841F94B4766B20AF">
    <w:name w:val="D4F523EBE6B54BDD841F94B4766B20AF"/>
  </w:style>
  <w:style w:type="paragraph" w:customStyle="1" w:styleId="A9B36A66C939499E9AFA751D303EA168">
    <w:name w:val="A9B36A66C939499E9AFA751D303EA168"/>
  </w:style>
  <w:style w:type="paragraph" w:customStyle="1" w:styleId="B1520A8E8BD84014B2E5AF0927DC6CE0">
    <w:name w:val="B1520A8E8BD84014B2E5AF0927DC6CE0"/>
  </w:style>
  <w:style w:type="paragraph" w:customStyle="1" w:styleId="B25E4DF1857540769B716290FD84CDD4">
    <w:name w:val="B25E4DF1857540769B716290FD84CDD4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94B89EE982C7493C96447147FDE573BD">
    <w:name w:val="94B89EE982C7493C96447147FDE573BD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{C647BF58-9048-441A-81B8-51E08FF58713}tf00546271_win32</Template>
  <TotalTime>0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2023-05-29T06:24:00Z</dcterms:created>
  <dcterms:modified xsi:type="dcterms:W3CDTF">2023-05-29T06:24:00Z</dcterms:modified>
</cp:coreProperties>
</file>