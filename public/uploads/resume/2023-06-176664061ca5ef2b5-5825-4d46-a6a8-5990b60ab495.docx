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75F025573D744655B4DB15C87004753A"/>
        </w:placeholder>
        <w:docPartList>
          <w:docPartGallery w:val="Quick Parts"/>
          <w:docPartCategory w:val=" Resume Name"/>
        </w:docPartList>
      </w:sdtPr>
      <w:sdtContent>
        <w:p w14:paraId="7A652418" w14:textId="2F1C0238" w:rsidR="004B4F1D" w:rsidRDefault="00000000">
          <w:sdt>
            <w:sdtPr>
              <w:id w:val="1404875842"/>
              <w:placeholder>
                <w:docPart w:val="760BFBF6DE324640AA32F120F7A78C2E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4B4F1D">
                <w:t>Date…………..</w:t>
              </w:r>
            </w:sdtContent>
          </w:sdt>
          <w:r w:rsidR="004B4F1D">
            <w:rPr>
              <w:noProof/>
            </w:rPr>
            <w:t xml:space="preserve"> </w:t>
          </w:r>
        </w:p>
        <w:p w14:paraId="1526A3C8" w14:textId="429D9967" w:rsidR="004B4F1D" w:rsidRDefault="0000000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E99097EE1046426BA55A3A701A35FA4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4B4F1D">
                <w:t>Afzal Hussain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998887404DDB4D3BB1B83EB4CABBA8E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0665FB43" w14:textId="75930092" w:rsidR="004B4F1D" w:rsidRDefault="004B4F1D">
              <w:pPr>
                <w:pStyle w:val="Phone"/>
              </w:pPr>
              <w:r>
                <w:t>8447859784</w:t>
              </w:r>
            </w:p>
          </w:sdtContent>
        </w:sdt>
        <w:p w14:paraId="1164F762" w14:textId="77777777" w:rsidR="004B4F1D" w:rsidRDefault="004B4F1D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8F9539F698E74579AD248DF085B6FA5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69732D5C" w14:textId="6FE0784D" w:rsidR="004B4F1D" w:rsidRDefault="004B4F1D">
              <w:pPr>
                <w:pStyle w:val="SenderAddress"/>
              </w:pPr>
              <w:r>
                <w:t>theafzalhussain786@gmail.com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F5158D9C6FD497F9E7F829F706769B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14:paraId="02A01C8F" w14:textId="3E585CD9" w:rsidR="004B4F1D" w:rsidRDefault="008A5B6F">
              <w:pPr>
                <w:pStyle w:val="SenderAddress"/>
              </w:pPr>
              <w:r>
                <w:t xml:space="preserve">17/18 </w:t>
              </w:r>
              <w:r w:rsidR="004B4F1D">
                <w:t>B Block Gali No 23 Dass Garden</w:t>
              </w:r>
              <w:r>
                <w:t xml:space="preserve"> Baproula Vihar</w:t>
              </w:r>
              <w:r w:rsidR="004B4F1D">
                <w:t xml:space="preserve"> Najafgarh New Delhi- 110043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A2FA4E39E11744D4869677C16F2F3A58"/>
            </w:placeholder>
            <w:showingPlcHdr/>
            <w:text/>
          </w:sdtPr>
          <w:sdtContent>
            <w:p w14:paraId="53745045" w14:textId="2D4BB6A8" w:rsidR="004B4F1D" w:rsidRDefault="008A5B6F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14:paraId="710B845A" w14:textId="30385B5C" w:rsidR="00E2145B" w:rsidRDefault="00000000"/>
      </w:sdtContent>
    </w:sdt>
    <w:p w14:paraId="61E1570C" w14:textId="77777777" w:rsidR="00E2145B" w:rsidRPr="00B97C6B" w:rsidRDefault="00444BCF">
      <w:pPr>
        <w:pStyle w:val="SectionHeading"/>
        <w:rPr>
          <w:sz w:val="28"/>
          <w:szCs w:val="28"/>
          <w:u w:val="single"/>
        </w:rPr>
      </w:pPr>
      <w:r w:rsidRPr="00B97C6B">
        <w:rPr>
          <w:sz w:val="28"/>
          <w:szCs w:val="28"/>
          <w:u w:val="single"/>
        </w:rPr>
        <w:t>Objectives</w:t>
      </w:r>
    </w:p>
    <w:p w14:paraId="77F91CF1" w14:textId="170B250C" w:rsidR="00F166FA" w:rsidRDefault="00F166FA" w:rsidP="00F166FA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To pursue a career in domain of engineering where I can learn </w:t>
      </w:r>
      <w:r w:rsidR="004320E3">
        <w:t xml:space="preserve">new technologies and </w:t>
      </w:r>
    </w:p>
    <w:p w14:paraId="26BBBD19" w14:textId="761D2470" w:rsidR="004320E3" w:rsidRDefault="004320E3" w:rsidP="004320E3">
      <w:pPr>
        <w:pStyle w:val="ListParagraph"/>
        <w:spacing w:after="0"/>
        <w:ind w:left="288"/>
      </w:pPr>
      <w:r>
        <w:t>Implement my ideas on work and contribute to the industrial, professional, technical&amp;</w:t>
      </w:r>
    </w:p>
    <w:p w14:paraId="570BC61C" w14:textId="62EB335D" w:rsidR="004320E3" w:rsidRDefault="004320E3" w:rsidP="004320E3">
      <w:pPr>
        <w:pStyle w:val="ListParagraph"/>
        <w:spacing w:after="0"/>
        <w:ind w:left="288"/>
      </w:pPr>
      <w:r>
        <w:t>Financial prosperity of the organization by utilizing the professional &amp; technical ability</w:t>
      </w:r>
    </w:p>
    <w:p w14:paraId="1CD545FF" w14:textId="0B32E1E0" w:rsidR="00E2145B" w:rsidRDefault="004320E3" w:rsidP="004320E3">
      <w:pPr>
        <w:pStyle w:val="ListParagraph"/>
        <w:spacing w:after="0"/>
        <w:ind w:left="288"/>
      </w:pPr>
      <w:r>
        <w:t>Of the self.</w:t>
      </w:r>
    </w:p>
    <w:p w14:paraId="3CEB0AEC" w14:textId="77777777" w:rsidR="00E2145B" w:rsidRPr="00B97C6B" w:rsidRDefault="00444BCF">
      <w:pPr>
        <w:pStyle w:val="SectionHeading"/>
        <w:rPr>
          <w:sz w:val="28"/>
          <w:szCs w:val="28"/>
          <w:u w:val="single"/>
        </w:rPr>
      </w:pPr>
      <w:r w:rsidRPr="00B97C6B">
        <w:rPr>
          <w:sz w:val="28"/>
          <w:szCs w:val="28"/>
          <w:u w:val="single"/>
        </w:rPr>
        <w:t>Education</w:t>
      </w:r>
    </w:p>
    <w:p w14:paraId="723CBA82" w14:textId="549C498C" w:rsidR="008A5B6F" w:rsidRDefault="004320E3" w:rsidP="004320E3">
      <w:pPr>
        <w:pStyle w:val="ListParagraph"/>
        <w:numPr>
          <w:ilvl w:val="0"/>
          <w:numId w:val="4"/>
        </w:numPr>
        <w:spacing w:after="0"/>
        <w:ind w:left="288" w:hanging="288"/>
      </w:pPr>
      <w:r>
        <w:t>10</w:t>
      </w:r>
      <w:r w:rsidRPr="008A5B6F">
        <w:rPr>
          <w:vertAlign w:val="superscript"/>
        </w:rPr>
        <w:t>th</w:t>
      </w:r>
      <w:r>
        <w:t xml:space="preserve"> </w:t>
      </w:r>
      <w:r w:rsidR="008A5B6F">
        <w:t>Pass from CBSE Board In</w:t>
      </w:r>
      <w:r w:rsidR="008A5B6F">
        <w:t xml:space="preserve"> 2016</w:t>
      </w:r>
    </w:p>
    <w:p w14:paraId="75646692" w14:textId="1ECC0916" w:rsidR="00E2145B" w:rsidRDefault="004320E3" w:rsidP="004320E3">
      <w:pPr>
        <w:pStyle w:val="ListParagraph"/>
        <w:numPr>
          <w:ilvl w:val="0"/>
          <w:numId w:val="4"/>
        </w:numPr>
        <w:spacing w:after="0"/>
        <w:ind w:left="288" w:hanging="288"/>
      </w:pPr>
      <w:r>
        <w:t>12</w:t>
      </w:r>
      <w:r w:rsidRPr="008A5B6F">
        <w:rPr>
          <w:vertAlign w:val="superscript"/>
        </w:rPr>
        <w:t>th</w:t>
      </w:r>
      <w:r>
        <w:t xml:space="preserve"> </w:t>
      </w:r>
      <w:r w:rsidR="00B31E16">
        <w:t>P</w:t>
      </w:r>
      <w:r>
        <w:t xml:space="preserve">ass </w:t>
      </w:r>
      <w:r w:rsidR="00B31E16">
        <w:t>from</w:t>
      </w:r>
      <w:r>
        <w:t xml:space="preserve"> CBSE Board </w:t>
      </w:r>
      <w:r w:rsidR="00B31E16">
        <w:t>I</w:t>
      </w:r>
      <w:r>
        <w:t>n 2018</w:t>
      </w:r>
    </w:p>
    <w:p w14:paraId="5262E025" w14:textId="7BE16A56" w:rsidR="004320E3" w:rsidRDefault="00B31E16" w:rsidP="004320E3">
      <w:pPr>
        <w:pStyle w:val="ListParagraph"/>
        <w:numPr>
          <w:ilvl w:val="0"/>
          <w:numId w:val="4"/>
        </w:numPr>
        <w:spacing w:after="0"/>
        <w:ind w:left="288" w:hanging="288"/>
      </w:pPr>
      <w:r>
        <w:t>BCOM Pass from Delhi University (DU) in 2021</w:t>
      </w:r>
    </w:p>
    <w:p w14:paraId="3EEC6246" w14:textId="05617CD9" w:rsidR="00B31E16" w:rsidRPr="00B31E16" w:rsidRDefault="00B31E16" w:rsidP="004320E3">
      <w:pPr>
        <w:pStyle w:val="ListParagraph"/>
        <w:numPr>
          <w:ilvl w:val="0"/>
          <w:numId w:val="4"/>
        </w:numPr>
        <w:spacing w:after="0"/>
        <w:ind w:left="288" w:hanging="288"/>
        <w:rPr>
          <w:rStyle w:val="IntenseEmphasis"/>
          <w:b w:val="0"/>
          <w:bCs w:val="0"/>
          <w:i w:val="0"/>
          <w:iCs w:val="0"/>
        </w:rPr>
      </w:pPr>
      <w:r>
        <w:t>BCA Pass from Maharshi Dayanand University (MDU) in 2022</w:t>
      </w:r>
    </w:p>
    <w:p w14:paraId="07E57F4F" w14:textId="77777777" w:rsidR="00E2145B" w:rsidRPr="00B97C6B" w:rsidRDefault="00444BCF">
      <w:pPr>
        <w:pStyle w:val="SectionHeading"/>
        <w:rPr>
          <w:sz w:val="28"/>
          <w:szCs w:val="28"/>
          <w:u w:val="single"/>
        </w:rPr>
      </w:pPr>
      <w:r w:rsidRPr="00B97C6B">
        <w:rPr>
          <w:sz w:val="28"/>
          <w:szCs w:val="28"/>
          <w:u w:val="single"/>
        </w:rPr>
        <w:t>Experience</w:t>
      </w:r>
    </w:p>
    <w:p w14:paraId="716C90C2" w14:textId="46C0BE4E" w:rsidR="00E2145B" w:rsidRPr="00B97C6B" w:rsidRDefault="00B97C6B" w:rsidP="00B97C6B">
      <w:pPr>
        <w:pStyle w:val="ListParagraph"/>
        <w:numPr>
          <w:ilvl w:val="0"/>
          <w:numId w:val="4"/>
        </w:numPr>
        <w:spacing w:after="0"/>
        <w:ind w:left="288" w:hanging="288"/>
      </w:pPr>
      <w:r w:rsidRPr="00B97C6B">
        <w:rPr>
          <w:sz w:val="24"/>
          <w:szCs w:val="24"/>
        </w:rPr>
        <w:t>Fresher</w:t>
      </w:r>
      <w:r w:rsidR="00444BCF" w:rsidRPr="00B97C6B">
        <w:rPr>
          <w:rStyle w:val="IntenseEmphasis"/>
          <w:sz w:val="24"/>
          <w:szCs w:val="24"/>
        </w:rPr>
        <w:t xml:space="preserve"> </w:t>
      </w:r>
    </w:p>
    <w:p w14:paraId="6CFA685F" w14:textId="77777777" w:rsidR="00E2145B" w:rsidRPr="00B97C6B" w:rsidRDefault="00444BCF">
      <w:pPr>
        <w:pStyle w:val="SectionHeading"/>
        <w:rPr>
          <w:sz w:val="28"/>
          <w:szCs w:val="28"/>
          <w:u w:val="single"/>
        </w:rPr>
      </w:pPr>
      <w:r w:rsidRPr="00B97C6B">
        <w:rPr>
          <w:sz w:val="28"/>
          <w:szCs w:val="28"/>
          <w:u w:val="single"/>
        </w:rPr>
        <w:t>Skills</w:t>
      </w:r>
    </w:p>
    <w:p w14:paraId="5D82F521" w14:textId="4B831363" w:rsidR="00E2145B" w:rsidRDefault="00B97C6B">
      <w:pPr>
        <w:pStyle w:val="ListParagraph"/>
        <w:numPr>
          <w:ilvl w:val="0"/>
          <w:numId w:val="4"/>
        </w:numPr>
        <w:spacing w:after="0"/>
        <w:ind w:left="288" w:hanging="288"/>
      </w:pPr>
      <w:r>
        <w:t>Kno</w:t>
      </w:r>
      <w:r w:rsidR="00D56EA3">
        <w:t>wledge Of Computer Fundamental</w:t>
      </w:r>
    </w:p>
    <w:p w14:paraId="7E8B9E85" w14:textId="41D70CB1" w:rsidR="00D56EA3" w:rsidRDefault="00D56EA3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Development (HTML, CSS, JAVA SCRIPT)</w:t>
      </w:r>
    </w:p>
    <w:p w14:paraId="649FA7E5" w14:textId="6C44B3E9" w:rsidR="00D56EA3" w:rsidRDefault="00D56EA3">
      <w:pPr>
        <w:pStyle w:val="ListParagraph"/>
        <w:numPr>
          <w:ilvl w:val="0"/>
          <w:numId w:val="4"/>
        </w:numPr>
        <w:spacing w:after="0"/>
        <w:ind w:left="288" w:hanging="288"/>
      </w:pPr>
      <w:r>
        <w:t>Basic Knowledge C, C++</w:t>
      </w:r>
    </w:p>
    <w:p w14:paraId="344E35A7" w14:textId="2CA972BD" w:rsidR="00D56EA3" w:rsidRDefault="00D56EA3" w:rsidP="00D56EA3">
      <w:pPr>
        <w:pStyle w:val="Section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Strength &amp; Hobbies</w:t>
      </w:r>
    </w:p>
    <w:p w14:paraId="7BA37886" w14:textId="7064478B" w:rsidR="00D56EA3" w:rsidRDefault="002D63EF" w:rsidP="002D63EF">
      <w:pPr>
        <w:pStyle w:val="ListParagraph"/>
        <w:numPr>
          <w:ilvl w:val="0"/>
          <w:numId w:val="7"/>
        </w:numPr>
      </w:pPr>
      <w:r>
        <w:t>Hard &amp; Smart Working</w:t>
      </w:r>
    </w:p>
    <w:p w14:paraId="52199A3A" w14:textId="4883666E" w:rsidR="002D63EF" w:rsidRDefault="002D63EF" w:rsidP="002D63EF">
      <w:pPr>
        <w:pStyle w:val="ListParagraph"/>
        <w:numPr>
          <w:ilvl w:val="0"/>
          <w:numId w:val="7"/>
        </w:numPr>
      </w:pPr>
      <w:r>
        <w:t>Honest &amp; Punctual</w:t>
      </w:r>
    </w:p>
    <w:p w14:paraId="73FD6811" w14:textId="20249D83" w:rsidR="002D63EF" w:rsidRDefault="002D63EF" w:rsidP="002D63EF">
      <w:pPr>
        <w:pStyle w:val="ListParagraph"/>
        <w:numPr>
          <w:ilvl w:val="0"/>
          <w:numId w:val="7"/>
        </w:numPr>
      </w:pPr>
      <w:r>
        <w:t>Good Communication Skill</w:t>
      </w:r>
    </w:p>
    <w:p w14:paraId="37BB75F8" w14:textId="39F055CA" w:rsidR="002D63EF" w:rsidRPr="00D56EA3" w:rsidRDefault="002D63EF" w:rsidP="002D63EF">
      <w:pPr>
        <w:pStyle w:val="ListParagraph"/>
        <w:numPr>
          <w:ilvl w:val="0"/>
          <w:numId w:val="7"/>
        </w:numPr>
      </w:pPr>
      <w:r>
        <w:t>Cricket, Reading Books, Playing and learning new thinks.</w:t>
      </w:r>
    </w:p>
    <w:p w14:paraId="01EB0AE3" w14:textId="50EF0234" w:rsidR="002D63EF" w:rsidRDefault="002D63EF" w:rsidP="002D63EF">
      <w:pPr>
        <w:pStyle w:val="Section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Personal Details</w:t>
      </w:r>
    </w:p>
    <w:p w14:paraId="7C34591B" w14:textId="3BDB712A" w:rsidR="002D63EF" w:rsidRDefault="002D63EF" w:rsidP="002D63EF">
      <w:r>
        <w:t xml:space="preserve">Father Name                                    </w:t>
      </w:r>
      <w:r w:rsidR="00041663">
        <w:t xml:space="preserve"> </w:t>
      </w:r>
      <w:r>
        <w:t xml:space="preserve"> </w:t>
      </w:r>
      <w:r w:rsidR="00041663">
        <w:t xml:space="preserve"> :</w:t>
      </w:r>
      <w:r>
        <w:t xml:space="preserve">                            </w:t>
      </w:r>
      <w:r w:rsidR="006E208C">
        <w:t>Mazhar</w:t>
      </w:r>
      <w:r>
        <w:t xml:space="preserve"> Hussain          </w:t>
      </w:r>
    </w:p>
    <w:p w14:paraId="17F17C92" w14:textId="52991892" w:rsidR="002D63EF" w:rsidRDefault="002D63EF" w:rsidP="002D63EF">
      <w:r>
        <w:t xml:space="preserve">Date Of Birth                                    </w:t>
      </w:r>
      <w:r w:rsidR="00041663">
        <w:t xml:space="preserve"> </w:t>
      </w:r>
      <w:r>
        <w:t xml:space="preserve">  </w:t>
      </w:r>
      <w:r w:rsidR="00041663">
        <w:t>:                            08-March-2001</w:t>
      </w:r>
    </w:p>
    <w:p w14:paraId="1F0B46E2" w14:textId="3837DFFF" w:rsidR="002D63EF" w:rsidRDefault="002D63EF" w:rsidP="002D63EF">
      <w:r>
        <w:t>Marital Status</w:t>
      </w:r>
      <w:r w:rsidR="00041663">
        <w:t xml:space="preserve">                                     :                             Unmarried</w:t>
      </w:r>
    </w:p>
    <w:p w14:paraId="63AA7CC7" w14:textId="6D7A255E" w:rsidR="00041663" w:rsidRDefault="002D63EF" w:rsidP="002D63EF">
      <w:r>
        <w:t>Nationality</w:t>
      </w:r>
      <w:r w:rsidR="00041663">
        <w:t xml:space="preserve">                                           :                             Indian</w:t>
      </w:r>
    </w:p>
    <w:p w14:paraId="2783B46B" w14:textId="50B9597F" w:rsidR="002D63EF" w:rsidRPr="002D63EF" w:rsidRDefault="002D63EF" w:rsidP="002D63EF">
      <w:r>
        <w:t>Language Known</w:t>
      </w:r>
      <w:r w:rsidR="00041663">
        <w:t xml:space="preserve">                                :                             Hindi &amp; English</w:t>
      </w:r>
    </w:p>
    <w:p w14:paraId="649D4EF5" w14:textId="68200A3A" w:rsidR="002D63EF" w:rsidRDefault="002D63EF">
      <w:pPr>
        <w:spacing w:after="200" w:line="276" w:lineRule="auto"/>
      </w:pPr>
    </w:p>
    <w:p w14:paraId="051C8065" w14:textId="18987827" w:rsidR="00041663" w:rsidRDefault="00041663" w:rsidP="00041663">
      <w:pPr>
        <w:pStyle w:val="SectionHead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</w:p>
    <w:p w14:paraId="5A6805F2" w14:textId="450AE38E" w:rsidR="00041663" w:rsidRDefault="00041663" w:rsidP="00041663">
      <w:r>
        <w:t xml:space="preserve">I hare by declare that above information is true, correct and complete to the best of my knowledge. I also understood, if any information found false or incorrect, my candidature will Be canceled. </w:t>
      </w:r>
    </w:p>
    <w:p w14:paraId="4DC89341" w14:textId="22C60832" w:rsidR="00041663" w:rsidRDefault="00041663" w:rsidP="00041663"/>
    <w:p w14:paraId="22352901" w14:textId="6C72BFBC" w:rsidR="00041663" w:rsidRDefault="00041663" w:rsidP="00041663"/>
    <w:p w14:paraId="09328E3B" w14:textId="73871584" w:rsidR="00041663" w:rsidRDefault="00041663" w:rsidP="00041663"/>
    <w:p w14:paraId="6E77EF9F" w14:textId="228BEFC5" w:rsidR="00444BCF" w:rsidRPr="00444BCF" w:rsidRDefault="00041663" w:rsidP="00041663">
      <w:pPr>
        <w:rPr>
          <w:sz w:val="28"/>
          <w:szCs w:val="28"/>
          <w:u w:val="single"/>
        </w:rPr>
      </w:pPr>
      <w:r w:rsidRPr="00041663">
        <w:rPr>
          <w:sz w:val="28"/>
          <w:szCs w:val="28"/>
        </w:rPr>
        <w:t>Date</w:t>
      </w:r>
      <w:r>
        <w:t>...................</w:t>
      </w:r>
      <w:r w:rsidR="00444BCF">
        <w:t xml:space="preserve">                                                                                             </w:t>
      </w:r>
      <w:r w:rsidR="008A5B6F">
        <w:t xml:space="preserve"> </w:t>
      </w:r>
      <w:r w:rsidR="00444BCF">
        <w:t xml:space="preserve">   </w:t>
      </w:r>
      <w:r w:rsidR="00444BCF" w:rsidRPr="00444BCF">
        <w:rPr>
          <w:sz w:val="28"/>
          <w:szCs w:val="28"/>
          <w:u w:val="single"/>
        </w:rPr>
        <w:t>Signature</w:t>
      </w:r>
    </w:p>
    <w:p w14:paraId="20516FFA" w14:textId="3FB7FED0" w:rsidR="00041663" w:rsidRPr="00041663" w:rsidRDefault="00041663" w:rsidP="00041663">
      <w:r w:rsidRPr="00041663">
        <w:rPr>
          <w:sz w:val="28"/>
          <w:szCs w:val="28"/>
        </w:rPr>
        <w:t>Pl</w:t>
      </w:r>
      <w:r>
        <w:rPr>
          <w:sz w:val="28"/>
          <w:szCs w:val="28"/>
        </w:rPr>
        <w:t>ace………</w:t>
      </w:r>
      <w:r w:rsidR="00444BCF">
        <w:rPr>
          <w:sz w:val="28"/>
          <w:szCs w:val="28"/>
        </w:rPr>
        <w:t>…...                                                                       (AFZAL HUSSAIN)</w:t>
      </w:r>
    </w:p>
    <w:p w14:paraId="4B5A9551" w14:textId="77777777" w:rsidR="00041663" w:rsidRPr="00041663" w:rsidRDefault="00041663" w:rsidP="00041663"/>
    <w:p w14:paraId="30353AC6" w14:textId="77777777" w:rsidR="00041663" w:rsidRDefault="00041663">
      <w:pPr>
        <w:spacing w:after="200" w:line="276" w:lineRule="auto"/>
      </w:pPr>
    </w:p>
    <w:sectPr w:rsidR="00041663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BF55" w14:textId="77777777" w:rsidR="00ED5D40" w:rsidRDefault="00ED5D40">
      <w:pPr>
        <w:spacing w:after="0" w:line="240" w:lineRule="auto"/>
      </w:pPr>
      <w:r>
        <w:separator/>
      </w:r>
    </w:p>
  </w:endnote>
  <w:endnote w:type="continuationSeparator" w:id="0">
    <w:p w14:paraId="4D45064D" w14:textId="77777777" w:rsidR="00ED5D40" w:rsidRDefault="00ED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7635" w14:textId="77777777" w:rsidR="00E2145B" w:rsidRDefault="00444BCF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7C47A68" wp14:editId="3798B90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5FB457" w14:textId="77777777" w:rsidR="00E2145B" w:rsidRDefault="00E214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7C47A68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35FB457" w14:textId="77777777" w:rsidR="00E2145B" w:rsidRDefault="00E2145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8FE3CCE" wp14:editId="4C6FA07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D3589" w14:textId="77777777" w:rsidR="00E2145B" w:rsidRDefault="00E2145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8FE3CCE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C9D3589" w14:textId="77777777" w:rsidR="00E2145B" w:rsidRDefault="00E2145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6C22B0" wp14:editId="5C7BA6E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0A6C4E6" w14:textId="77777777" w:rsidR="00E2145B" w:rsidRDefault="00444BC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22B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0A6C4E6" w14:textId="77777777" w:rsidR="00E2145B" w:rsidRDefault="00444BC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FAF5" w14:textId="77777777" w:rsidR="00E2145B" w:rsidRDefault="00444BCF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EBE0A24" wp14:editId="2B97B8F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51E119E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6A04DF8" wp14:editId="7EDC2CA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40D67E" w14:textId="77777777" w:rsidR="00E2145B" w:rsidRDefault="00E214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6A04DF8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2040D67E" w14:textId="77777777" w:rsidR="00E2145B" w:rsidRDefault="00E2145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FAA3C1D" wp14:editId="20D113F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39C5E5" w14:textId="77777777" w:rsidR="00E2145B" w:rsidRDefault="00E2145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FAA3C1D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0439C5E5" w14:textId="77777777" w:rsidR="00E2145B" w:rsidRDefault="00E2145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F7554E" wp14:editId="1E9046C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9128D9E" w14:textId="77777777" w:rsidR="00E2145B" w:rsidRDefault="00444BC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F7554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69128D9E" w14:textId="77777777" w:rsidR="00E2145B" w:rsidRDefault="00444BC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86DF" w14:textId="77777777" w:rsidR="00ED5D40" w:rsidRDefault="00ED5D40">
      <w:pPr>
        <w:spacing w:after="0" w:line="240" w:lineRule="auto"/>
      </w:pPr>
      <w:r>
        <w:separator/>
      </w:r>
    </w:p>
  </w:footnote>
  <w:footnote w:type="continuationSeparator" w:id="0">
    <w:p w14:paraId="0D8A0361" w14:textId="77777777" w:rsidR="00ED5D40" w:rsidRDefault="00ED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9ABD" w14:textId="77777777" w:rsidR="00E2145B" w:rsidRDefault="00444BCF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35EA3FE" wp14:editId="10C62E4E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237CCFA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EB1086" wp14:editId="5DE5A24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89CC4" w14:textId="77777777" w:rsidR="00E2145B" w:rsidRDefault="00444BC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DEB108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2D789CC4" w14:textId="77777777" w:rsidR="00E2145B" w:rsidRDefault="00444BC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D8F16BE" wp14:editId="0568638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1B8FC7" w14:textId="77777777" w:rsidR="00E2145B" w:rsidRDefault="00E2145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D8F16BE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01B8FC7" w14:textId="77777777" w:rsidR="00E2145B" w:rsidRDefault="00E2145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BEBFC2" wp14:editId="00CF32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7811A9" w14:textId="77777777" w:rsidR="00E2145B" w:rsidRDefault="00E214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BEBFC2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37811A9" w14:textId="77777777" w:rsidR="00E2145B" w:rsidRDefault="00E2145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C91B" w14:textId="77777777" w:rsidR="00E2145B" w:rsidRDefault="00444BC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FF76DE0" wp14:editId="723EE557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FF0C0AB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F138EF" wp14:editId="4E220C4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08480D" w14:textId="77777777" w:rsidR="00E2145B" w:rsidRDefault="00E2145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1F138EF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C08480D" w14:textId="77777777" w:rsidR="00E2145B" w:rsidRDefault="00E2145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3CF4F4" wp14:editId="3C8DF83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398C93" w14:textId="77777777" w:rsidR="00E2145B" w:rsidRDefault="00E2145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B3CF4F4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29398C93" w14:textId="77777777" w:rsidR="00E2145B" w:rsidRDefault="00E2145B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91"/>
    <w:multiLevelType w:val="hybridMultilevel"/>
    <w:tmpl w:val="4A006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C01F9"/>
    <w:multiLevelType w:val="hybridMultilevel"/>
    <w:tmpl w:val="7AE8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887049">
    <w:abstractNumId w:val="6"/>
  </w:num>
  <w:num w:numId="2" w16cid:durableId="1519000856">
    <w:abstractNumId w:val="3"/>
  </w:num>
  <w:num w:numId="3" w16cid:durableId="2066562785">
    <w:abstractNumId w:val="4"/>
  </w:num>
  <w:num w:numId="4" w16cid:durableId="178543731">
    <w:abstractNumId w:val="1"/>
  </w:num>
  <w:num w:numId="5" w16cid:durableId="1566794228">
    <w:abstractNumId w:val="0"/>
  </w:num>
  <w:num w:numId="6" w16cid:durableId="1399936983">
    <w:abstractNumId w:val="2"/>
  </w:num>
  <w:num w:numId="7" w16cid:durableId="16786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A"/>
    <w:rsid w:val="00041663"/>
    <w:rsid w:val="002D63EF"/>
    <w:rsid w:val="003D70C2"/>
    <w:rsid w:val="004320E3"/>
    <w:rsid w:val="00444BCF"/>
    <w:rsid w:val="004B4F1D"/>
    <w:rsid w:val="00554F4A"/>
    <w:rsid w:val="006E208C"/>
    <w:rsid w:val="008A5B6F"/>
    <w:rsid w:val="00B31E16"/>
    <w:rsid w:val="00B97C6B"/>
    <w:rsid w:val="00D56EA3"/>
    <w:rsid w:val="00E2145B"/>
    <w:rsid w:val="00ED5D40"/>
    <w:rsid w:val="00F1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384AB"/>
  <w15:docId w15:val="{6A2B51B8-35E7-4AEE-A2E1-98334109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FA"/>
  </w:style>
  <w:style w:type="paragraph" w:styleId="Heading1">
    <w:name w:val="heading 1"/>
    <w:basedOn w:val="Normal"/>
    <w:next w:val="Normal"/>
    <w:link w:val="Heading1Char"/>
    <w:uiPriority w:val="9"/>
    <w:qFormat/>
    <w:rsid w:val="00F166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55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4805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4805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4805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55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55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55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6FA"/>
    <w:rPr>
      <w:rFonts w:asciiTheme="majorHAnsi" w:eastAsiaTheme="majorEastAsia" w:hAnsiTheme="majorHAnsi" w:cstheme="majorBidi"/>
      <w:color w:val="5855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66FA"/>
    <w:rPr>
      <w:rFonts w:asciiTheme="majorHAnsi" w:eastAsiaTheme="majorEastAsia" w:hAnsiTheme="majorHAnsi" w:cstheme="majorBidi"/>
      <w:color w:val="84805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FA"/>
    <w:rPr>
      <w:rFonts w:asciiTheme="majorHAnsi" w:eastAsiaTheme="majorEastAsia" w:hAnsiTheme="majorHAnsi" w:cstheme="majorBidi"/>
      <w:color w:val="84805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FA"/>
    <w:rPr>
      <w:rFonts w:asciiTheme="majorHAnsi" w:eastAsiaTheme="majorEastAsia" w:hAnsiTheme="majorHAnsi" w:cstheme="majorBidi"/>
      <w:color w:val="848057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FA"/>
    <w:rPr>
      <w:rFonts w:asciiTheme="majorHAnsi" w:eastAsiaTheme="majorEastAsia" w:hAnsiTheme="majorHAnsi" w:cstheme="majorBidi"/>
      <w:caps/>
      <w:color w:val="8480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FA"/>
    <w:rPr>
      <w:rFonts w:asciiTheme="majorHAnsi" w:eastAsiaTheme="majorEastAsia" w:hAnsiTheme="majorHAnsi" w:cstheme="majorBidi"/>
      <w:i/>
      <w:iCs/>
      <w:cap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FA"/>
    <w:rPr>
      <w:rFonts w:asciiTheme="majorHAnsi" w:eastAsiaTheme="majorEastAsia" w:hAnsiTheme="majorHAnsi" w:cstheme="majorBidi"/>
      <w:b/>
      <w:bCs/>
      <w:color w:val="5855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FA"/>
    <w:rPr>
      <w:rFonts w:asciiTheme="majorHAnsi" w:eastAsiaTheme="majorEastAsia" w:hAnsiTheme="majorHAnsi" w:cstheme="majorBidi"/>
      <w:b/>
      <w:bCs/>
      <w:i/>
      <w:iCs/>
      <w:color w:val="5855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FA"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6FA"/>
    <w:pPr>
      <w:spacing w:line="240" w:lineRule="auto"/>
    </w:pPr>
    <w:rPr>
      <w:b/>
      <w:bCs/>
      <w:smallCaps/>
      <w:color w:val="675E47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66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75E47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66FA"/>
    <w:rPr>
      <w:rFonts w:asciiTheme="majorHAnsi" w:eastAsiaTheme="majorEastAsia" w:hAnsiTheme="majorHAnsi" w:cstheme="majorBidi"/>
      <w:caps/>
      <w:color w:val="675E47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9A57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FA"/>
    <w:rPr>
      <w:rFonts w:asciiTheme="majorHAnsi" w:eastAsiaTheme="majorEastAsia" w:hAnsiTheme="majorHAnsi" w:cstheme="majorBidi"/>
      <w:color w:val="A9A57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66FA"/>
    <w:rPr>
      <w:b/>
      <w:bCs/>
    </w:rPr>
  </w:style>
  <w:style w:type="character" w:styleId="Emphasis">
    <w:name w:val="Emphasis"/>
    <w:basedOn w:val="DefaultParagraphFont"/>
    <w:uiPriority w:val="20"/>
    <w:qFormat/>
    <w:rsid w:val="00F166FA"/>
    <w:rPr>
      <w:i/>
      <w:iCs/>
    </w:rPr>
  </w:style>
  <w:style w:type="paragraph" w:styleId="NoSpacing">
    <w:name w:val="No Spacing"/>
    <w:link w:val="NoSpacingChar"/>
    <w:uiPriority w:val="1"/>
    <w:qFormat/>
    <w:rsid w:val="00F16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66FA"/>
    <w:pPr>
      <w:spacing w:before="120" w:after="120"/>
      <w:ind w:left="720"/>
    </w:pPr>
    <w:rPr>
      <w:color w:val="675E47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66FA"/>
    <w:rPr>
      <w:color w:val="675E47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75E47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FA"/>
    <w:rPr>
      <w:rFonts w:asciiTheme="majorHAnsi" w:eastAsiaTheme="majorEastAsia" w:hAnsiTheme="majorHAnsi" w:cstheme="majorBidi"/>
      <w:color w:val="675E47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66FA"/>
    <w:rPr>
      <w:i/>
      <w:iCs/>
      <w:color w:val="887C5D" w:themeColor="text1" w:themeTint="A6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166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66FA"/>
    <w:rPr>
      <w:smallCaps/>
      <w:color w:val="887C5D" w:themeColor="text1" w:themeTint="A6"/>
      <w:u w:val="none" w:color="A79C7E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66FA"/>
    <w:rPr>
      <w:b/>
      <w:bCs/>
      <w:smallCaps/>
      <w:color w:val="675E47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66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6FA"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link w:val="PersonalNameChar"/>
    <w:qFormat/>
    <w:rPr>
      <w:b/>
      <w:sz w:val="28"/>
      <w:szCs w:val="28"/>
    </w:rPr>
  </w:style>
  <w:style w:type="paragraph" w:customStyle="1" w:styleId="SubsectionDate">
    <w:name w:val="Subsection Date"/>
    <w:basedOn w:val="Normal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pPr>
      <w:numPr>
        <w:numId w:val="0"/>
      </w:numPr>
      <w:spacing w:line="276" w:lineRule="auto"/>
      <w:ind w:left="360" w:hanging="360"/>
      <w:contextualSpacing w:val="0"/>
    </w:p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PersonalNameChar">
    <w:name w:val="Personal Name Char"/>
    <w:basedOn w:val="TitleChar"/>
    <w:link w:val="PersonalName"/>
    <w:rsid w:val="00F166FA"/>
    <w:rPr>
      <w:rFonts w:asciiTheme="majorHAnsi" w:eastAsiaTheme="majorEastAsia" w:hAnsiTheme="majorHAnsi" w:cstheme="majorBidi"/>
      <w:b/>
      <w:caps/>
      <w:color w:val="675E47" w:themeColor="text2"/>
      <w:spacing w:val="-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025573D744655B4DB15C87004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4EF3-C533-4589-9267-66F3B25110E8}"/>
      </w:docPartPr>
      <w:docPartBody>
        <w:p w:rsidR="00E312F2" w:rsidRDefault="00453662">
          <w:pPr>
            <w:pStyle w:val="75F025573D744655B4DB15C87004753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60BFBF6DE324640AA32F120F7A78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3535-F2D7-436D-A319-429604135A90}"/>
      </w:docPartPr>
      <w:docPartBody>
        <w:p w:rsidR="002B6BEC" w:rsidRDefault="002067B5" w:rsidP="002067B5">
          <w:pPr>
            <w:pStyle w:val="760BFBF6DE324640AA32F120F7A78C2E"/>
          </w:pPr>
          <w:r>
            <w:t>[Type the date]</w:t>
          </w:r>
        </w:p>
      </w:docPartBody>
    </w:docPart>
    <w:docPart>
      <w:docPartPr>
        <w:name w:val="E99097EE1046426BA55A3A701A35F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C7C8-D514-4E87-A3B3-49F6514DCCED}"/>
      </w:docPartPr>
      <w:docPartBody>
        <w:p w:rsidR="002B6BEC" w:rsidRDefault="002067B5" w:rsidP="002067B5">
          <w:pPr>
            <w:pStyle w:val="E99097EE1046426BA55A3A701A35FA4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98887404DDB4D3BB1B83EB4CABBA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9D6E-BC6D-467A-A8CC-8FAFC605F8BA}"/>
      </w:docPartPr>
      <w:docPartBody>
        <w:p w:rsidR="002B6BEC" w:rsidRDefault="002067B5" w:rsidP="002067B5">
          <w:pPr>
            <w:pStyle w:val="998887404DDB4D3BB1B83EB4CABBA8E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8F9539F698E74579AD248DF085B6F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1CC5-C29C-4F88-BBF1-A06EDB9A2239}"/>
      </w:docPartPr>
      <w:docPartBody>
        <w:p w:rsidR="002B6BEC" w:rsidRDefault="002067B5" w:rsidP="002067B5">
          <w:pPr>
            <w:pStyle w:val="8F9539F698E74579AD248DF085B6FA5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F5158D9C6FD497F9E7F829F7067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BB439-FABB-42FF-89B5-ECE886D9303A}"/>
      </w:docPartPr>
      <w:docPartBody>
        <w:p w:rsidR="002B6BEC" w:rsidRDefault="002067B5" w:rsidP="002067B5">
          <w:pPr>
            <w:pStyle w:val="0F5158D9C6FD497F9E7F829F706769B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2FA4E39E11744D4869677C16F2F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D76E-3F9A-42FA-96DF-8FDEDFE902E0}"/>
      </w:docPartPr>
      <w:docPartBody>
        <w:p w:rsidR="002B6BEC" w:rsidRDefault="002067B5" w:rsidP="002067B5">
          <w:pPr>
            <w:pStyle w:val="A2FA4E39E11744D4869677C16F2F3A58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62"/>
    <w:rsid w:val="002067B5"/>
    <w:rsid w:val="002B6BEC"/>
    <w:rsid w:val="00453662"/>
    <w:rsid w:val="00E01C4C"/>
    <w:rsid w:val="00E3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2067B5"/>
    <w:rPr>
      <w:color w:val="808080"/>
    </w:rPr>
  </w:style>
  <w:style w:type="paragraph" w:customStyle="1" w:styleId="75F025573D744655B4DB15C87004753A">
    <w:name w:val="75F025573D744655B4DB15C87004753A"/>
  </w:style>
  <w:style w:type="paragraph" w:customStyle="1" w:styleId="760BFBF6DE324640AA32F120F7A78C2E">
    <w:name w:val="760BFBF6DE324640AA32F120F7A78C2E"/>
    <w:rsid w:val="002067B5"/>
  </w:style>
  <w:style w:type="paragraph" w:customStyle="1" w:styleId="E99097EE1046426BA55A3A701A35FA44">
    <w:name w:val="E99097EE1046426BA55A3A701A35FA44"/>
    <w:rsid w:val="002067B5"/>
  </w:style>
  <w:style w:type="paragraph" w:customStyle="1" w:styleId="998887404DDB4D3BB1B83EB4CABBA8EC">
    <w:name w:val="998887404DDB4D3BB1B83EB4CABBA8EC"/>
    <w:rsid w:val="002067B5"/>
  </w:style>
  <w:style w:type="paragraph" w:customStyle="1" w:styleId="8F9539F698E74579AD248DF085B6FA52">
    <w:name w:val="8F9539F698E74579AD248DF085B6FA52"/>
    <w:rsid w:val="002067B5"/>
  </w:style>
  <w:style w:type="paragraph" w:customStyle="1" w:styleId="0F5158D9C6FD497F9E7F829F706769B8">
    <w:name w:val="0F5158D9C6FD497F9E7F829F706769B8"/>
    <w:rsid w:val="002067B5"/>
  </w:style>
  <w:style w:type="paragraph" w:customStyle="1" w:styleId="A2FA4E39E11744D4869677C16F2F3A58">
    <w:name w:val="A2FA4E39E11744D4869677C16F2F3A58"/>
    <w:rsid w:val="00206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17/18 B Block Gali No 23 Dass Garden Baproula Vihar Najafgarh New Delhi- 110043</CompanyAddress>
  <CompanyPhone>8447859784</CompanyPhone>
  <CompanyFax/>
  <CompanyEmail>theafzalhussain786@gmail.com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 Hussain</dc:creator>
  <cp:lastModifiedBy>afzal hussain</cp:lastModifiedBy>
  <cp:revision>3</cp:revision>
  <dcterms:created xsi:type="dcterms:W3CDTF">2022-10-02T18:52:00Z</dcterms:created>
  <dcterms:modified xsi:type="dcterms:W3CDTF">2023-01-04T09:13:00Z</dcterms:modified>
</cp:coreProperties>
</file>