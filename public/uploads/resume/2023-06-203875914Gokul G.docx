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ECC4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7FDE4A2C" wp14:editId="76E8E49B">
                <wp:simplePos x="0" y="0"/>
                <wp:positionH relativeFrom="page">
                  <wp:align>left</wp:align>
                </wp:positionH>
                <wp:positionV relativeFrom="paragraph">
                  <wp:posOffset>-1156335</wp:posOffset>
                </wp:positionV>
                <wp:extent cx="2816860" cy="11356975"/>
                <wp:effectExtent l="0" t="0" r="2540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860" cy="11356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89B80" id="Rectangle 1" o:spid="_x0000_s1026" alt="&quot;&quot;" style="position:absolute;margin-left:0;margin-top:-91.05pt;width:221.8pt;height:894.25pt;z-index:-25165721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131" w:type="pct"/>
        <w:tblInd w:w="-28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68"/>
        <w:gridCol w:w="360"/>
        <w:gridCol w:w="6855"/>
      </w:tblGrid>
      <w:tr w:rsidR="00F46F61" w:rsidRPr="00020BEB" w14:paraId="1D0FDCF7" w14:textId="77777777" w:rsidTr="002D1C67">
        <w:trPr>
          <w:trHeight w:val="3519"/>
        </w:trPr>
        <w:tc>
          <w:tcPr>
            <w:tcW w:w="3868" w:type="dxa"/>
            <w:vMerge w:val="restart"/>
          </w:tcPr>
          <w:p w14:paraId="5E0EDB1E" w14:textId="0CB77FBA" w:rsidR="00F46F61" w:rsidRPr="00922FEB" w:rsidRDefault="00784FC1" w:rsidP="00B31DA4">
            <w:pPr>
              <w:pStyle w:val="Heading1"/>
              <w:rPr>
                <w:sz w:val="24"/>
                <w:szCs w:val="24"/>
              </w:rPr>
            </w:pPr>
            <w:r w:rsidRPr="001856E6">
              <w:rPr>
                <w:sz w:val="32"/>
                <w:szCs w:val="32"/>
              </w:rPr>
              <w:t>contact</w:t>
            </w:r>
            <w:r w:rsidRPr="00922FEB">
              <w:rPr>
                <w:sz w:val="24"/>
                <w:szCs w:val="24"/>
              </w:rPr>
              <w:t xml:space="preserve"> </w:t>
            </w:r>
            <w:r w:rsidRPr="001856E6">
              <w:rPr>
                <w:sz w:val="32"/>
                <w:szCs w:val="32"/>
              </w:rPr>
              <w:t>details</w:t>
            </w:r>
          </w:p>
          <w:p w14:paraId="74B89EB5" w14:textId="11377CA3" w:rsidR="00FD2D86" w:rsidRPr="002D1C67" w:rsidRDefault="00FD2D86" w:rsidP="00BF2507">
            <w:pPr>
              <w:rPr>
                <w:szCs w:val="20"/>
              </w:rPr>
            </w:pPr>
            <w:r w:rsidRPr="002D1C67">
              <w:rPr>
                <w:szCs w:val="20"/>
              </w:rPr>
              <w:t>8667649008</w:t>
            </w:r>
          </w:p>
          <w:p w14:paraId="78AB9D8A" w14:textId="77777777" w:rsidR="00FD2D86" w:rsidRPr="002D1C67" w:rsidRDefault="00FD2D86" w:rsidP="00BF2507">
            <w:pPr>
              <w:rPr>
                <w:szCs w:val="20"/>
              </w:rPr>
            </w:pPr>
          </w:p>
          <w:p w14:paraId="0A753422" w14:textId="1504C308" w:rsidR="00FD2D86" w:rsidRPr="002D1C67" w:rsidRDefault="00FD2D86" w:rsidP="00BF2507">
            <w:pPr>
              <w:rPr>
                <w:szCs w:val="20"/>
              </w:rPr>
            </w:pPr>
            <w:hyperlink r:id="rId8" w:history="1">
              <w:r w:rsidRPr="002D1C67">
                <w:rPr>
                  <w:rStyle w:val="Hyperlink"/>
                  <w:szCs w:val="20"/>
                </w:rPr>
                <w:t>gokulgovindh04@gmail.com</w:t>
              </w:r>
            </w:hyperlink>
          </w:p>
          <w:p w14:paraId="7BE96F76" w14:textId="77777777" w:rsidR="00FD2D86" w:rsidRPr="002D1C67" w:rsidRDefault="00FD2D86" w:rsidP="00BF2507">
            <w:pPr>
              <w:rPr>
                <w:szCs w:val="20"/>
              </w:rPr>
            </w:pPr>
          </w:p>
          <w:p w14:paraId="04EB5D25" w14:textId="676BB407" w:rsidR="00FD2D86" w:rsidRPr="002D1C67" w:rsidRDefault="00FD2D86" w:rsidP="00BF2507">
            <w:pPr>
              <w:rPr>
                <w:szCs w:val="20"/>
              </w:rPr>
            </w:pPr>
            <w:hyperlink r:id="rId9" w:history="1">
              <w:r w:rsidRPr="002D1C67">
                <w:rPr>
                  <w:rStyle w:val="Hyperlink"/>
                  <w:szCs w:val="20"/>
                </w:rPr>
                <w:t>https://www.linkedin.com/in/gokul-g-5aa6b9250/</w:t>
              </w:r>
            </w:hyperlink>
          </w:p>
          <w:p w14:paraId="41885903" w14:textId="77777777" w:rsidR="00FD2D86" w:rsidRPr="002D1C67" w:rsidRDefault="00FD2D86" w:rsidP="00BF2507">
            <w:pPr>
              <w:rPr>
                <w:szCs w:val="20"/>
              </w:rPr>
            </w:pPr>
          </w:p>
          <w:p w14:paraId="6C5241AA" w14:textId="0716298D" w:rsidR="00FD2D86" w:rsidRPr="002D1C67" w:rsidRDefault="00FD2D86" w:rsidP="00BF2507">
            <w:pPr>
              <w:rPr>
                <w:szCs w:val="20"/>
              </w:rPr>
            </w:pPr>
            <w:hyperlink r:id="rId10" w:history="1">
              <w:r w:rsidRPr="002D1C67">
                <w:rPr>
                  <w:rStyle w:val="Hyperlink"/>
                  <w:szCs w:val="20"/>
                </w:rPr>
                <w:t>https://github.com/Gokul-Govindharaju</w:t>
              </w:r>
            </w:hyperlink>
          </w:p>
          <w:p w14:paraId="14026CC1" w14:textId="77777777" w:rsidR="00FD2D86" w:rsidRPr="002D1C67" w:rsidRDefault="00FD2D86" w:rsidP="00BF2507">
            <w:pPr>
              <w:rPr>
                <w:szCs w:val="20"/>
              </w:rPr>
            </w:pPr>
          </w:p>
          <w:p w14:paraId="3DD79AFD" w14:textId="77777777" w:rsidR="00FD2D86" w:rsidRDefault="00FD2D86" w:rsidP="00BF2507">
            <w:pPr>
              <w:rPr>
                <w:sz w:val="18"/>
                <w:szCs w:val="18"/>
              </w:rPr>
            </w:pPr>
          </w:p>
          <w:p w14:paraId="2663D9FA" w14:textId="77777777" w:rsidR="00FD2D86" w:rsidRDefault="00FD2D86" w:rsidP="00BF2507">
            <w:pPr>
              <w:rPr>
                <w:sz w:val="18"/>
                <w:szCs w:val="18"/>
              </w:rPr>
            </w:pPr>
          </w:p>
          <w:p w14:paraId="34C456C4" w14:textId="77777777" w:rsidR="002D1C67" w:rsidRDefault="002D1C67" w:rsidP="00FD2D86">
            <w:pPr>
              <w:pStyle w:val="Heading1"/>
              <w:rPr>
                <w:sz w:val="32"/>
                <w:szCs w:val="32"/>
              </w:rPr>
            </w:pPr>
          </w:p>
          <w:p w14:paraId="470B2EFD" w14:textId="77777777" w:rsidR="002D1C67" w:rsidRDefault="002D1C67" w:rsidP="00FD2D86">
            <w:pPr>
              <w:pStyle w:val="Heading1"/>
              <w:rPr>
                <w:sz w:val="32"/>
                <w:szCs w:val="32"/>
              </w:rPr>
            </w:pPr>
          </w:p>
          <w:p w14:paraId="0BAFD806" w14:textId="6B4166A1" w:rsidR="00FD2D86" w:rsidRPr="001856E6" w:rsidRDefault="00FD2D86" w:rsidP="00FD2D86">
            <w:pPr>
              <w:pStyle w:val="Heading1"/>
              <w:rPr>
                <w:sz w:val="32"/>
                <w:szCs w:val="32"/>
              </w:rPr>
            </w:pPr>
            <w:r w:rsidRPr="001856E6">
              <w:rPr>
                <w:sz w:val="32"/>
                <w:szCs w:val="32"/>
              </w:rPr>
              <w:t>SKILLS</w:t>
            </w:r>
          </w:p>
          <w:p w14:paraId="7A82D39D" w14:textId="76305B31" w:rsidR="00922FEB" w:rsidRPr="002D1C67" w:rsidRDefault="00922FEB" w:rsidP="002D1C67">
            <w:pPr>
              <w:pStyle w:val="ListBullet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</w:rPr>
            </w:pPr>
            <w:r w:rsidRPr="002D1C67">
              <w:rPr>
                <w:b/>
                <w:bCs/>
                <w:sz w:val="24"/>
                <w:szCs w:val="24"/>
              </w:rPr>
              <w:t>HTML5</w:t>
            </w:r>
          </w:p>
          <w:p w14:paraId="5C0BD312" w14:textId="25524CB3" w:rsidR="00922FEB" w:rsidRPr="002D1C67" w:rsidRDefault="00922FEB" w:rsidP="002D1C67">
            <w:pPr>
              <w:pStyle w:val="ListBullet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</w:rPr>
            </w:pPr>
            <w:r w:rsidRPr="002D1C67">
              <w:rPr>
                <w:b/>
                <w:bCs/>
                <w:sz w:val="24"/>
                <w:szCs w:val="24"/>
              </w:rPr>
              <w:t>CSS3</w:t>
            </w:r>
          </w:p>
          <w:p w14:paraId="1E21721C" w14:textId="305A0EB4" w:rsidR="00922FEB" w:rsidRPr="002D1C67" w:rsidRDefault="00922FEB" w:rsidP="002D1C67">
            <w:pPr>
              <w:pStyle w:val="ListBullet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</w:rPr>
            </w:pPr>
            <w:r w:rsidRPr="002D1C67">
              <w:rPr>
                <w:b/>
                <w:bCs/>
                <w:sz w:val="24"/>
                <w:szCs w:val="24"/>
              </w:rPr>
              <w:t>JavaScript</w:t>
            </w:r>
          </w:p>
          <w:p w14:paraId="4557E036" w14:textId="72F46555" w:rsidR="00922FEB" w:rsidRPr="002D1C67" w:rsidRDefault="00922FEB" w:rsidP="002D1C67">
            <w:pPr>
              <w:pStyle w:val="ListBullet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</w:rPr>
            </w:pPr>
            <w:r w:rsidRPr="002D1C67">
              <w:rPr>
                <w:b/>
                <w:bCs/>
                <w:sz w:val="24"/>
                <w:szCs w:val="24"/>
              </w:rPr>
              <w:t>Bootstrap</w:t>
            </w:r>
          </w:p>
          <w:p w14:paraId="4CC73D2C" w14:textId="699F9D19" w:rsidR="00922FEB" w:rsidRPr="002D1C67" w:rsidRDefault="00922FEB" w:rsidP="002D1C67">
            <w:pPr>
              <w:pStyle w:val="ListBullet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</w:rPr>
            </w:pPr>
            <w:r w:rsidRPr="002D1C67">
              <w:rPr>
                <w:b/>
                <w:bCs/>
                <w:sz w:val="24"/>
                <w:szCs w:val="24"/>
              </w:rPr>
              <w:t>SASS</w:t>
            </w:r>
          </w:p>
          <w:p w14:paraId="3F4C3F46" w14:textId="38D48662" w:rsidR="00922FEB" w:rsidRPr="002D1C67" w:rsidRDefault="00922FEB" w:rsidP="002D1C67">
            <w:pPr>
              <w:pStyle w:val="ListBullet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</w:rPr>
            </w:pPr>
            <w:r w:rsidRPr="002D1C67">
              <w:rPr>
                <w:b/>
                <w:bCs/>
                <w:sz w:val="24"/>
                <w:szCs w:val="24"/>
              </w:rPr>
              <w:t>React JS</w:t>
            </w:r>
          </w:p>
          <w:p w14:paraId="071DBFCF" w14:textId="17415D41" w:rsidR="00922FEB" w:rsidRPr="002D1C67" w:rsidRDefault="00922FEB" w:rsidP="002D1C67">
            <w:pPr>
              <w:pStyle w:val="ListBullet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</w:rPr>
            </w:pPr>
            <w:r w:rsidRPr="002D1C67">
              <w:rPr>
                <w:b/>
                <w:bCs/>
                <w:sz w:val="24"/>
                <w:szCs w:val="24"/>
              </w:rPr>
              <w:t xml:space="preserve">Redux </w:t>
            </w:r>
            <w:proofErr w:type="gramStart"/>
            <w:r w:rsidRPr="002D1C67">
              <w:rPr>
                <w:b/>
                <w:bCs/>
                <w:sz w:val="24"/>
                <w:szCs w:val="24"/>
              </w:rPr>
              <w:t>and  Router</w:t>
            </w:r>
            <w:proofErr w:type="gramEnd"/>
            <w:r w:rsidRPr="002D1C67">
              <w:rPr>
                <w:b/>
                <w:bCs/>
                <w:sz w:val="24"/>
                <w:szCs w:val="24"/>
              </w:rPr>
              <w:t xml:space="preserve"> in react</w:t>
            </w:r>
          </w:p>
          <w:p w14:paraId="307E5DE8" w14:textId="77777777" w:rsidR="001856E6" w:rsidRPr="002D1A5A" w:rsidRDefault="001856E6" w:rsidP="001856E6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318962DC" w14:textId="07FD32F6" w:rsidR="00922FEB" w:rsidRPr="00922FEB" w:rsidRDefault="00922FEB" w:rsidP="00922FEB"/>
          <w:p w14:paraId="4AA6E4FB" w14:textId="186CCE9D" w:rsidR="001856E6" w:rsidRDefault="002D1C67" w:rsidP="001856E6">
            <w:pPr>
              <w:pStyle w:val="Heading1"/>
              <w:rPr>
                <w:sz w:val="24"/>
                <w:szCs w:val="24"/>
              </w:rPr>
            </w:pPr>
            <w:r w:rsidRPr="002D1C67">
              <w:rPr>
                <w:sz w:val="32"/>
                <w:szCs w:val="32"/>
              </w:rPr>
              <w:t>experti</w:t>
            </w:r>
            <w:r w:rsidR="001856E6" w:rsidRPr="002D1C67">
              <w:rPr>
                <w:sz w:val="32"/>
                <w:szCs w:val="32"/>
              </w:rPr>
              <w:t>S</w:t>
            </w:r>
            <w:r w:rsidRPr="002D1C67">
              <w:rPr>
                <w:sz w:val="32"/>
                <w:szCs w:val="32"/>
              </w:rPr>
              <w:t>e</w:t>
            </w:r>
          </w:p>
          <w:p w14:paraId="537B5FB7" w14:textId="21B73320" w:rsidR="002D1C67" w:rsidRPr="002D1C67" w:rsidRDefault="002D1C67" w:rsidP="002D1C6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 xml:space="preserve">Good Exposure </w:t>
            </w:r>
            <w:proofErr w:type="gramStart"/>
            <w:r w:rsidRPr="002D1C67">
              <w:rPr>
                <w:sz w:val="22"/>
                <w:szCs w:val="22"/>
              </w:rPr>
              <w:t>in  HTML</w:t>
            </w:r>
            <w:proofErr w:type="gramEnd"/>
            <w:r w:rsidRPr="002D1C67">
              <w:rPr>
                <w:sz w:val="22"/>
                <w:szCs w:val="22"/>
              </w:rPr>
              <w:t xml:space="preserve">, CSS, </w:t>
            </w:r>
            <w:proofErr w:type="spellStart"/>
            <w:r w:rsidRPr="002D1C67">
              <w:rPr>
                <w:sz w:val="22"/>
                <w:szCs w:val="22"/>
              </w:rPr>
              <w:t>Boot</w:t>
            </w:r>
            <w:r w:rsidRPr="002D1C67">
              <w:rPr>
                <w:sz w:val="22"/>
                <w:szCs w:val="22"/>
              </w:rPr>
              <w:t>S</w:t>
            </w:r>
            <w:r w:rsidRPr="002D1C67">
              <w:rPr>
                <w:sz w:val="22"/>
                <w:szCs w:val="22"/>
              </w:rPr>
              <w:t>trap,JavaScript</w:t>
            </w:r>
            <w:proofErr w:type="spellEnd"/>
            <w:r w:rsidRPr="002D1C67">
              <w:rPr>
                <w:sz w:val="22"/>
                <w:szCs w:val="22"/>
              </w:rPr>
              <w:t xml:space="preserve"> and React.</w:t>
            </w:r>
          </w:p>
          <w:p w14:paraId="3F13D3CF" w14:textId="77777777" w:rsidR="002D1C67" w:rsidRPr="002D1C67" w:rsidRDefault="002D1C67" w:rsidP="002D1C6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>Knowledge in CSS pre-processors SASS.</w:t>
            </w:r>
          </w:p>
          <w:p w14:paraId="76B18E5A" w14:textId="77777777" w:rsidR="002D1C67" w:rsidRPr="002D1C67" w:rsidRDefault="002D1C67" w:rsidP="002D1C6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>UI development using React JS.</w:t>
            </w:r>
          </w:p>
          <w:p w14:paraId="14AF10F4" w14:textId="77777777" w:rsidR="002D1C67" w:rsidRPr="002D1C67" w:rsidRDefault="002D1C67" w:rsidP="002D1C6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 xml:space="preserve">Working knowledge in Git and </w:t>
            </w:r>
            <w:proofErr w:type="spellStart"/>
            <w:r w:rsidRPr="002D1C67">
              <w:rPr>
                <w:sz w:val="22"/>
                <w:szCs w:val="22"/>
              </w:rPr>
              <w:t>Github</w:t>
            </w:r>
            <w:proofErr w:type="spellEnd"/>
          </w:p>
          <w:p w14:paraId="1B2A16AB" w14:textId="77777777" w:rsidR="002D1C67" w:rsidRPr="002D1C67" w:rsidRDefault="002D1C67" w:rsidP="002D1C6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>Understanding of Rest – API.</w:t>
            </w:r>
          </w:p>
          <w:p w14:paraId="38B4502D" w14:textId="77777777" w:rsidR="002D1C67" w:rsidRPr="002D1C67" w:rsidRDefault="002D1C67" w:rsidP="002D1C6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>State management using redux</w:t>
            </w:r>
          </w:p>
          <w:p w14:paraId="78748EB5" w14:textId="77777777" w:rsidR="002D1C67" w:rsidRPr="002D1C67" w:rsidRDefault="002D1C67" w:rsidP="002D1C6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>Knowledge in OOPS</w:t>
            </w:r>
          </w:p>
          <w:p w14:paraId="5CFBACC2" w14:textId="6903D7D1" w:rsidR="001856E6" w:rsidRDefault="001856E6" w:rsidP="002D1C67">
            <w:pPr>
              <w:pStyle w:val="ListParagraph"/>
            </w:pPr>
          </w:p>
          <w:p w14:paraId="63406A47" w14:textId="77777777" w:rsidR="002D1C67" w:rsidRPr="001856E6" w:rsidRDefault="002D1C67" w:rsidP="002D1C67">
            <w:pPr>
              <w:pStyle w:val="ListParagraph"/>
            </w:pPr>
          </w:p>
          <w:p w14:paraId="6D519BA1" w14:textId="77777777" w:rsidR="00922FEB" w:rsidRPr="00922FEB" w:rsidRDefault="00922FEB" w:rsidP="00922FEB"/>
          <w:p w14:paraId="32C005EB" w14:textId="77777777" w:rsidR="00FD2D86" w:rsidRDefault="00FD2D86" w:rsidP="00BF2507">
            <w:pPr>
              <w:rPr>
                <w:sz w:val="18"/>
                <w:szCs w:val="18"/>
              </w:rPr>
            </w:pPr>
          </w:p>
          <w:p w14:paraId="3B9CC4F8" w14:textId="77777777" w:rsidR="00FD2D86" w:rsidRPr="00BF2507" w:rsidRDefault="00FD2D86" w:rsidP="00BF2507">
            <w:pPr>
              <w:rPr>
                <w:sz w:val="18"/>
                <w:szCs w:val="18"/>
              </w:rPr>
            </w:pPr>
          </w:p>
          <w:p w14:paraId="45D5A939" w14:textId="77777777" w:rsidR="00BF2507" w:rsidRPr="00BF2507" w:rsidRDefault="00BF2507" w:rsidP="00BF2507">
            <w:pPr>
              <w:rPr>
                <w:sz w:val="16"/>
                <w:szCs w:val="16"/>
              </w:rPr>
            </w:pPr>
          </w:p>
          <w:p w14:paraId="7AF8E569" w14:textId="30CB7EC0" w:rsidR="00F46F61" w:rsidRPr="002D1A5A" w:rsidRDefault="00F46F61" w:rsidP="00F46F61">
            <w:pPr>
              <w:pStyle w:val="Heading1"/>
              <w:rPr>
                <w:lang w:val="de-DE"/>
              </w:rPr>
            </w:pPr>
          </w:p>
          <w:p w14:paraId="3985F358" w14:textId="12D9CB75" w:rsidR="00BF2507" w:rsidRPr="00EF0E02" w:rsidRDefault="00BF2507" w:rsidP="00BF2507"/>
          <w:p w14:paraId="59B2E073" w14:textId="560F7D81" w:rsidR="00F46F61" w:rsidRPr="00EF0E02" w:rsidRDefault="00F46F61" w:rsidP="002D1A5A"/>
        </w:tc>
        <w:tc>
          <w:tcPr>
            <w:tcW w:w="360" w:type="dxa"/>
            <w:vMerge w:val="restart"/>
          </w:tcPr>
          <w:p w14:paraId="3E598115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856" w:type="dxa"/>
          </w:tcPr>
          <w:p w14:paraId="0AB9CC49" w14:textId="4F4BA087" w:rsidR="00F46F61" w:rsidRPr="002D1A5A" w:rsidRDefault="00025A6B" w:rsidP="00B86C53">
            <w:pPr>
              <w:pStyle w:val="Title"/>
              <w:rPr>
                <w:szCs w:val="96"/>
                <w:lang w:val="de-DE"/>
              </w:rPr>
            </w:pPr>
            <w:r>
              <w:t>GOKUL G</w:t>
            </w:r>
          </w:p>
          <w:p w14:paraId="14DED534" w14:textId="2D91EEA7" w:rsidR="00F46F61" w:rsidRPr="00020BEB" w:rsidRDefault="00025A6B" w:rsidP="00B86C53">
            <w:pPr>
              <w:pStyle w:val="Subtitle"/>
              <w:rPr>
                <w:sz w:val="24"/>
                <w:lang w:val="it-IT"/>
              </w:rPr>
            </w:pPr>
            <w:r>
              <w:rPr>
                <w:sz w:val="24"/>
              </w:rPr>
              <w:t>Software developer</w:t>
            </w:r>
          </w:p>
          <w:p w14:paraId="43A5E6B6" w14:textId="77777777" w:rsidR="00F46F61" w:rsidRPr="002D1A5A" w:rsidRDefault="00F46F61" w:rsidP="00B86C53">
            <w:pPr>
              <w:rPr>
                <w:lang w:val="de-DE"/>
              </w:rPr>
            </w:pPr>
          </w:p>
          <w:p w14:paraId="13724C63" w14:textId="77777777" w:rsidR="00784FC1" w:rsidRDefault="00025A6B" w:rsidP="00850571">
            <w:r>
              <w:t xml:space="preserve">I </w:t>
            </w:r>
            <w:proofErr w:type="gramStart"/>
            <w:r>
              <w:t xml:space="preserve">am  </w:t>
            </w:r>
            <w:proofErr w:type="spellStart"/>
            <w:r>
              <w:t>a</w:t>
            </w:r>
            <w:proofErr w:type="spellEnd"/>
            <w:proofErr w:type="gramEnd"/>
            <w:r>
              <w:t xml:space="preserve">  engineering  graduate with a strong sense of enthusiasm for learning and passionate about developing web applications</w:t>
            </w:r>
            <w:r w:rsidR="00784FC1">
              <w:t>.</w:t>
            </w:r>
          </w:p>
          <w:p w14:paraId="4E909E25" w14:textId="06B3C444" w:rsidR="00F46F61" w:rsidRPr="00EF0E02" w:rsidRDefault="00784FC1" w:rsidP="00850571">
            <w:r>
              <w:t xml:space="preserve">Currently I </w:t>
            </w:r>
            <w:proofErr w:type="gramStart"/>
            <w:r>
              <w:t>am  looking</w:t>
            </w:r>
            <w:proofErr w:type="gramEnd"/>
            <w:r>
              <w:t xml:space="preserve"> for Internship/full time role to develop my skills.    </w:t>
            </w:r>
          </w:p>
        </w:tc>
      </w:tr>
      <w:tr w:rsidR="00F46F61" w:rsidRPr="00020BEB" w14:paraId="1E49C790" w14:textId="77777777" w:rsidTr="002D1C67">
        <w:trPr>
          <w:trHeight w:val="60"/>
        </w:trPr>
        <w:tc>
          <w:tcPr>
            <w:tcW w:w="3868" w:type="dxa"/>
            <w:vMerge/>
          </w:tcPr>
          <w:p w14:paraId="049CBC50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360" w:type="dxa"/>
            <w:vMerge/>
          </w:tcPr>
          <w:p w14:paraId="0BF0EE9B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856" w:type="dxa"/>
            <w:tcBorders>
              <w:bottom w:val="single" w:sz="4" w:space="0" w:color="000000" w:themeColor="text1"/>
            </w:tcBorders>
          </w:tcPr>
          <w:p w14:paraId="34FE63DC" w14:textId="77777777" w:rsidR="00F46F61" w:rsidRPr="00AD590F" w:rsidRDefault="00F46F61" w:rsidP="00F46F61"/>
        </w:tc>
      </w:tr>
      <w:tr w:rsidR="00F46F61" w:rsidRPr="00020BEB" w14:paraId="622A34FE" w14:textId="77777777" w:rsidTr="002D1C67">
        <w:trPr>
          <w:trHeight w:val="662"/>
        </w:trPr>
        <w:tc>
          <w:tcPr>
            <w:tcW w:w="3868" w:type="dxa"/>
            <w:vMerge/>
          </w:tcPr>
          <w:p w14:paraId="0F79B496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360" w:type="dxa"/>
            <w:vMerge/>
          </w:tcPr>
          <w:p w14:paraId="4B1186BA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856" w:type="dxa"/>
            <w:tcBorders>
              <w:top w:val="single" w:sz="4" w:space="0" w:color="000000" w:themeColor="text1"/>
            </w:tcBorders>
          </w:tcPr>
          <w:p w14:paraId="7A6A7C29" w14:textId="77777777" w:rsidR="00F46F61" w:rsidRPr="00CA07A7" w:rsidRDefault="00F46F61" w:rsidP="00F46F61"/>
        </w:tc>
      </w:tr>
      <w:tr w:rsidR="00F46F61" w:rsidRPr="00020BEB" w14:paraId="1E0C2586" w14:textId="77777777" w:rsidTr="002D1C67">
        <w:trPr>
          <w:trHeight w:val="1881"/>
        </w:trPr>
        <w:tc>
          <w:tcPr>
            <w:tcW w:w="3868" w:type="dxa"/>
            <w:vMerge/>
          </w:tcPr>
          <w:p w14:paraId="083FD71C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360" w:type="dxa"/>
            <w:vMerge/>
          </w:tcPr>
          <w:p w14:paraId="142BF0B1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856" w:type="dxa"/>
          </w:tcPr>
          <w:p w14:paraId="5C06B06E" w14:textId="19BEBCA7" w:rsidR="00922FEB" w:rsidRPr="001856E6" w:rsidRDefault="00922FEB" w:rsidP="00922FEB">
            <w:pPr>
              <w:pStyle w:val="Heading1"/>
              <w:rPr>
                <w:sz w:val="32"/>
                <w:szCs w:val="32"/>
              </w:rPr>
            </w:pPr>
            <w:r w:rsidRPr="001856E6">
              <w:rPr>
                <w:sz w:val="32"/>
                <w:szCs w:val="32"/>
              </w:rPr>
              <w:t>education</w:t>
            </w:r>
          </w:p>
          <w:p w14:paraId="302E2562" w14:textId="29B79387" w:rsidR="00922FEB" w:rsidRPr="002D1C67" w:rsidRDefault="00922FEB" w:rsidP="00922FEB">
            <w:pPr>
              <w:rPr>
                <w:b/>
                <w:bCs/>
                <w:sz w:val="22"/>
                <w:szCs w:val="22"/>
              </w:rPr>
            </w:pPr>
            <w:r w:rsidRPr="002D1C67">
              <w:rPr>
                <w:b/>
                <w:bCs/>
                <w:sz w:val="22"/>
                <w:szCs w:val="22"/>
              </w:rPr>
              <w:t xml:space="preserve">    BACHELOR OF </w:t>
            </w:r>
            <w:proofErr w:type="gramStart"/>
            <w:r w:rsidRPr="002D1C67">
              <w:rPr>
                <w:b/>
                <w:bCs/>
                <w:sz w:val="22"/>
                <w:szCs w:val="22"/>
              </w:rPr>
              <w:t>ENGINEERING  -</w:t>
            </w:r>
            <w:proofErr w:type="gramEnd"/>
            <w:r w:rsidRPr="002D1C67">
              <w:rPr>
                <w:b/>
                <w:bCs/>
                <w:sz w:val="22"/>
                <w:szCs w:val="22"/>
              </w:rPr>
              <w:t xml:space="preserve">  CGPA-7.9</w:t>
            </w:r>
          </w:p>
          <w:p w14:paraId="4BB5649A" w14:textId="7FCB7BBC" w:rsidR="00922FEB" w:rsidRPr="002D1C67" w:rsidRDefault="00922FEB" w:rsidP="00922FEB">
            <w:pPr>
              <w:rPr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 xml:space="preserve">    </w:t>
            </w:r>
            <w:r w:rsidR="002D1C67">
              <w:rPr>
                <w:sz w:val="22"/>
                <w:szCs w:val="22"/>
              </w:rPr>
              <w:t>KARPAGAM</w:t>
            </w:r>
            <w:r w:rsidRPr="002D1C67">
              <w:rPr>
                <w:sz w:val="22"/>
                <w:szCs w:val="22"/>
              </w:rPr>
              <w:t xml:space="preserve"> college of engineering  </w:t>
            </w:r>
          </w:p>
          <w:p w14:paraId="26A995FC" w14:textId="38A8F100" w:rsidR="00922FEB" w:rsidRPr="002D1C67" w:rsidRDefault="00922FEB" w:rsidP="00922FEB">
            <w:pPr>
              <w:rPr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 xml:space="preserve">    2017 – 2021</w:t>
            </w:r>
          </w:p>
          <w:p w14:paraId="5B5E2643" w14:textId="77777777" w:rsidR="00922FEB" w:rsidRPr="002D1C67" w:rsidRDefault="00922FEB" w:rsidP="00922FEB">
            <w:pPr>
              <w:rPr>
                <w:sz w:val="22"/>
                <w:szCs w:val="22"/>
              </w:rPr>
            </w:pPr>
          </w:p>
          <w:p w14:paraId="217BE0FF" w14:textId="77777777" w:rsidR="00922FEB" w:rsidRPr="002D1C67" w:rsidRDefault="008363A9" w:rsidP="00922FEB">
            <w:pPr>
              <w:rPr>
                <w:b/>
                <w:bCs/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 xml:space="preserve">    </w:t>
            </w:r>
            <w:r w:rsidR="00963FF4" w:rsidRPr="002D1C67">
              <w:rPr>
                <w:b/>
                <w:bCs/>
                <w:sz w:val="22"/>
                <w:szCs w:val="22"/>
              </w:rPr>
              <w:t xml:space="preserve">HSC </w:t>
            </w:r>
            <w:r w:rsidR="00332392" w:rsidRPr="002D1C67">
              <w:rPr>
                <w:b/>
                <w:bCs/>
                <w:sz w:val="22"/>
                <w:szCs w:val="22"/>
              </w:rPr>
              <w:t>–</w:t>
            </w:r>
            <w:r w:rsidR="000A694B" w:rsidRPr="002D1C67">
              <w:rPr>
                <w:b/>
                <w:bCs/>
                <w:sz w:val="22"/>
                <w:szCs w:val="22"/>
              </w:rPr>
              <w:t xml:space="preserve"> 9</w:t>
            </w:r>
            <w:r w:rsidR="00496013" w:rsidRPr="002D1C67">
              <w:rPr>
                <w:b/>
                <w:bCs/>
                <w:sz w:val="22"/>
                <w:szCs w:val="22"/>
              </w:rPr>
              <w:t>1</w:t>
            </w:r>
            <w:r w:rsidR="00CE1AC0" w:rsidRPr="002D1C67">
              <w:rPr>
                <w:b/>
                <w:bCs/>
                <w:sz w:val="22"/>
                <w:szCs w:val="22"/>
              </w:rPr>
              <w:t>%</w:t>
            </w:r>
          </w:p>
          <w:p w14:paraId="0D9E6493" w14:textId="612D4190" w:rsidR="00CE1AC0" w:rsidRPr="002D1C67" w:rsidRDefault="00CE1AC0" w:rsidP="00922FEB">
            <w:pPr>
              <w:rPr>
                <w:sz w:val="22"/>
                <w:szCs w:val="22"/>
              </w:rPr>
            </w:pPr>
            <w:r w:rsidRPr="002D1C67">
              <w:rPr>
                <w:b/>
                <w:bCs/>
                <w:sz w:val="22"/>
                <w:szCs w:val="22"/>
              </w:rPr>
              <w:t xml:space="preserve">    </w:t>
            </w:r>
            <w:r w:rsidR="00325C93" w:rsidRPr="002D1C67">
              <w:rPr>
                <w:sz w:val="22"/>
                <w:szCs w:val="22"/>
              </w:rPr>
              <w:t xml:space="preserve">Sri </w:t>
            </w:r>
            <w:proofErr w:type="spellStart"/>
            <w:r w:rsidR="002D1C67">
              <w:rPr>
                <w:sz w:val="22"/>
                <w:szCs w:val="22"/>
              </w:rPr>
              <w:t>Shanmuka</w:t>
            </w:r>
            <w:proofErr w:type="spellEnd"/>
            <w:r w:rsidR="00325C93" w:rsidRPr="002D1C67">
              <w:rPr>
                <w:sz w:val="22"/>
                <w:szCs w:val="22"/>
              </w:rPr>
              <w:t xml:space="preserve"> matric</w:t>
            </w:r>
            <w:r w:rsidR="00EE00C3" w:rsidRPr="002D1C67">
              <w:rPr>
                <w:sz w:val="22"/>
                <w:szCs w:val="22"/>
              </w:rPr>
              <w:t xml:space="preserve"> and </w:t>
            </w:r>
            <w:proofErr w:type="spellStart"/>
            <w:r w:rsidR="002D1C67">
              <w:rPr>
                <w:sz w:val="22"/>
                <w:szCs w:val="22"/>
              </w:rPr>
              <w:t>H</w:t>
            </w:r>
            <w:r w:rsidR="00EE00C3" w:rsidRPr="002D1C67">
              <w:rPr>
                <w:sz w:val="22"/>
                <w:szCs w:val="22"/>
              </w:rPr>
              <w:t>r</w:t>
            </w:r>
            <w:proofErr w:type="spellEnd"/>
            <w:r w:rsidR="00EE00C3" w:rsidRPr="002D1C67">
              <w:rPr>
                <w:sz w:val="22"/>
                <w:szCs w:val="22"/>
              </w:rPr>
              <w:t xml:space="preserve"> sec school</w:t>
            </w:r>
          </w:p>
          <w:p w14:paraId="6E4A9A95" w14:textId="3C9D4989" w:rsidR="002E322B" w:rsidRPr="002D1C67" w:rsidRDefault="0045780A" w:rsidP="000514D2">
            <w:pPr>
              <w:rPr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 xml:space="preserve">    2015 </w:t>
            </w:r>
            <w:r w:rsidR="00C73A55" w:rsidRPr="002D1C67">
              <w:rPr>
                <w:sz w:val="22"/>
                <w:szCs w:val="22"/>
              </w:rPr>
              <w:t>–</w:t>
            </w:r>
            <w:r w:rsidRPr="002D1C67">
              <w:rPr>
                <w:sz w:val="22"/>
                <w:szCs w:val="22"/>
              </w:rPr>
              <w:t xml:space="preserve"> 201</w:t>
            </w:r>
            <w:r w:rsidR="009359FB" w:rsidRPr="002D1C67">
              <w:rPr>
                <w:sz w:val="22"/>
                <w:szCs w:val="22"/>
              </w:rPr>
              <w:t>7</w:t>
            </w:r>
          </w:p>
          <w:p w14:paraId="01B6B232" w14:textId="77777777" w:rsidR="00767D22" w:rsidRDefault="00767D22" w:rsidP="000514D2"/>
          <w:p w14:paraId="526462BA" w14:textId="77777777" w:rsidR="004C4F81" w:rsidRDefault="004C4F81" w:rsidP="004C4F81">
            <w:pPr>
              <w:rPr>
                <w:sz w:val="18"/>
                <w:szCs w:val="18"/>
              </w:rPr>
            </w:pPr>
          </w:p>
          <w:p w14:paraId="702C53EE" w14:textId="2F1E7663" w:rsidR="004C4F81" w:rsidRPr="001856E6" w:rsidRDefault="004C4F81" w:rsidP="004C4F81">
            <w:pPr>
              <w:pStyle w:val="Heading1"/>
              <w:rPr>
                <w:sz w:val="32"/>
                <w:szCs w:val="32"/>
              </w:rPr>
            </w:pPr>
            <w:r w:rsidRPr="001856E6">
              <w:rPr>
                <w:sz w:val="32"/>
                <w:szCs w:val="32"/>
              </w:rPr>
              <w:t>certifications</w:t>
            </w:r>
          </w:p>
          <w:p w14:paraId="40261D46" w14:textId="77777777" w:rsidR="001856E6" w:rsidRPr="002D1C67" w:rsidRDefault="001856E6" w:rsidP="001856E6">
            <w:pPr>
              <w:rPr>
                <w:sz w:val="22"/>
                <w:szCs w:val="22"/>
              </w:rPr>
            </w:pPr>
          </w:p>
          <w:p w14:paraId="79776A6C" w14:textId="44D30232" w:rsidR="00767D22" w:rsidRPr="002D1C67" w:rsidRDefault="00BA7F7E" w:rsidP="00C365B1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2D1C67">
              <w:rPr>
                <w:b/>
                <w:bCs/>
                <w:sz w:val="22"/>
                <w:szCs w:val="22"/>
              </w:rPr>
              <w:t>HTML</w:t>
            </w:r>
            <w:r w:rsidR="001C72CC" w:rsidRPr="002D1C67">
              <w:rPr>
                <w:sz w:val="22"/>
                <w:szCs w:val="22"/>
              </w:rPr>
              <w:t xml:space="preserve"> </w:t>
            </w:r>
            <w:r w:rsidR="001C72CC" w:rsidRPr="002D1C67">
              <w:rPr>
                <w:b/>
                <w:bCs/>
                <w:sz w:val="22"/>
                <w:szCs w:val="22"/>
              </w:rPr>
              <w:t>AND</w:t>
            </w:r>
            <w:r w:rsidR="001C72CC" w:rsidRPr="002D1C67">
              <w:rPr>
                <w:sz w:val="22"/>
                <w:szCs w:val="22"/>
              </w:rPr>
              <w:t xml:space="preserve"> </w:t>
            </w:r>
            <w:r w:rsidR="001C72CC" w:rsidRPr="002D1C67">
              <w:rPr>
                <w:b/>
                <w:bCs/>
                <w:sz w:val="22"/>
                <w:szCs w:val="22"/>
              </w:rPr>
              <w:t>CSS</w:t>
            </w:r>
            <w:r w:rsidR="001C72CC" w:rsidRPr="002D1C67">
              <w:rPr>
                <w:sz w:val="22"/>
                <w:szCs w:val="22"/>
              </w:rPr>
              <w:t xml:space="preserve"> </w:t>
            </w:r>
            <w:r w:rsidR="003E3171" w:rsidRPr="002D1C67">
              <w:rPr>
                <w:sz w:val="22"/>
                <w:szCs w:val="22"/>
              </w:rPr>
              <w:t xml:space="preserve"> </w:t>
            </w:r>
            <w:r w:rsidR="00354BE0" w:rsidRPr="002D1C67">
              <w:rPr>
                <w:sz w:val="22"/>
                <w:szCs w:val="22"/>
              </w:rPr>
              <w:t xml:space="preserve">  </w:t>
            </w:r>
            <w:proofErr w:type="gramStart"/>
            <w:r w:rsidR="00354BE0" w:rsidRPr="002D1C67">
              <w:rPr>
                <w:sz w:val="22"/>
                <w:szCs w:val="22"/>
              </w:rPr>
              <w:t>Through  Udemy</w:t>
            </w:r>
            <w:proofErr w:type="gramEnd"/>
            <w:r w:rsidR="00354BE0" w:rsidRPr="002D1C67">
              <w:rPr>
                <w:sz w:val="22"/>
                <w:szCs w:val="22"/>
              </w:rPr>
              <w:t xml:space="preserve"> by  Jons </w:t>
            </w:r>
            <w:proofErr w:type="spellStart"/>
            <w:r w:rsidR="002D1C67">
              <w:rPr>
                <w:sz w:val="22"/>
                <w:szCs w:val="22"/>
              </w:rPr>
              <w:t>S</w:t>
            </w:r>
            <w:r w:rsidR="00354BE0" w:rsidRPr="002D1C67">
              <w:rPr>
                <w:sz w:val="22"/>
                <w:szCs w:val="22"/>
              </w:rPr>
              <w:t>chmedtmann</w:t>
            </w:r>
            <w:proofErr w:type="spellEnd"/>
          </w:p>
          <w:p w14:paraId="2033D578" w14:textId="102AC3B5" w:rsidR="00354BE0" w:rsidRPr="002D1C67" w:rsidRDefault="00354BE0" w:rsidP="00354BE0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2D1C67">
              <w:rPr>
                <w:b/>
                <w:bCs/>
                <w:sz w:val="22"/>
                <w:szCs w:val="22"/>
              </w:rPr>
              <w:t>JavaScript</w:t>
            </w:r>
            <w:r w:rsidRPr="002D1C67">
              <w:rPr>
                <w:sz w:val="22"/>
                <w:szCs w:val="22"/>
              </w:rPr>
              <w:t xml:space="preserve">   </w:t>
            </w:r>
            <w:proofErr w:type="gramStart"/>
            <w:r w:rsidRPr="002D1C67">
              <w:rPr>
                <w:sz w:val="22"/>
                <w:szCs w:val="22"/>
              </w:rPr>
              <w:t>Through  Udemy</w:t>
            </w:r>
            <w:proofErr w:type="gramEnd"/>
            <w:r w:rsidRPr="002D1C67">
              <w:rPr>
                <w:sz w:val="22"/>
                <w:szCs w:val="22"/>
              </w:rPr>
              <w:t xml:space="preserve"> by  Jons </w:t>
            </w:r>
            <w:proofErr w:type="spellStart"/>
            <w:r w:rsidR="002D1C67">
              <w:rPr>
                <w:sz w:val="22"/>
                <w:szCs w:val="22"/>
              </w:rPr>
              <w:t>S</w:t>
            </w:r>
            <w:r w:rsidRPr="002D1C67">
              <w:rPr>
                <w:sz w:val="22"/>
                <w:szCs w:val="22"/>
              </w:rPr>
              <w:t>chmedtmann</w:t>
            </w:r>
            <w:proofErr w:type="spellEnd"/>
          </w:p>
          <w:p w14:paraId="6F880E99" w14:textId="3D2344A1" w:rsidR="00354BE0" w:rsidRPr="002D1C67" w:rsidRDefault="00354BE0" w:rsidP="00C365B1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2D1C67">
              <w:rPr>
                <w:b/>
                <w:bCs/>
                <w:sz w:val="22"/>
                <w:szCs w:val="22"/>
              </w:rPr>
              <w:t xml:space="preserve">React </w:t>
            </w:r>
            <w:proofErr w:type="gramStart"/>
            <w:r w:rsidRPr="002D1C67">
              <w:rPr>
                <w:b/>
                <w:bCs/>
                <w:sz w:val="22"/>
                <w:szCs w:val="22"/>
              </w:rPr>
              <w:t>JS</w:t>
            </w:r>
            <w:r w:rsidRPr="002D1C67">
              <w:rPr>
                <w:sz w:val="22"/>
                <w:szCs w:val="22"/>
              </w:rPr>
              <w:t xml:space="preserve">  Through</w:t>
            </w:r>
            <w:proofErr w:type="gramEnd"/>
            <w:r w:rsidRPr="002D1C67">
              <w:rPr>
                <w:sz w:val="22"/>
                <w:szCs w:val="22"/>
              </w:rPr>
              <w:t xml:space="preserve">  Udemy by  </w:t>
            </w:r>
            <w:r w:rsidRPr="002D1C67">
              <w:rPr>
                <w:sz w:val="22"/>
                <w:szCs w:val="22"/>
              </w:rPr>
              <w:t>Maximillian</w:t>
            </w:r>
          </w:p>
          <w:p w14:paraId="5E894179" w14:textId="77777777" w:rsidR="00354BE0" w:rsidRDefault="00354BE0" w:rsidP="00354BE0"/>
          <w:p w14:paraId="05638AEA" w14:textId="03A40CDF" w:rsidR="00354BE0" w:rsidRPr="001856E6" w:rsidRDefault="001856E6" w:rsidP="00354BE0">
            <w:pPr>
              <w:pStyle w:val="Heading1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</w:t>
            </w:r>
            <w:r w:rsidR="00354BE0" w:rsidRPr="001856E6">
              <w:rPr>
                <w:sz w:val="32"/>
                <w:szCs w:val="32"/>
              </w:rPr>
              <w:t>project</w:t>
            </w:r>
          </w:p>
          <w:p w14:paraId="006A2A6E" w14:textId="77777777" w:rsidR="001856E6" w:rsidRPr="002D1C67" w:rsidRDefault="00354BE0" w:rsidP="00354BE0">
            <w:pPr>
              <w:jc w:val="both"/>
              <w:rPr>
                <w:sz w:val="22"/>
                <w:szCs w:val="22"/>
              </w:rPr>
            </w:pPr>
            <w:r w:rsidRPr="00DE47A1">
              <w:rPr>
                <w:sz w:val="22"/>
                <w:szCs w:val="22"/>
              </w:rPr>
              <w:t xml:space="preserve">   </w:t>
            </w:r>
            <w:r w:rsidR="00DE47A1" w:rsidRPr="00DE47A1">
              <w:rPr>
                <w:sz w:val="22"/>
                <w:szCs w:val="22"/>
              </w:rPr>
              <w:t xml:space="preserve"> </w:t>
            </w:r>
          </w:p>
          <w:p w14:paraId="700F8055" w14:textId="044460F6" w:rsidR="00354BE0" w:rsidRPr="002D1C67" w:rsidRDefault="001856E6" w:rsidP="00354BE0">
            <w:pPr>
              <w:jc w:val="both"/>
              <w:rPr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 xml:space="preserve">    </w:t>
            </w:r>
            <w:r w:rsidR="00354BE0" w:rsidRPr="002D1C67">
              <w:rPr>
                <w:sz w:val="22"/>
                <w:szCs w:val="22"/>
              </w:rPr>
              <w:t xml:space="preserve">It is a portfolio </w:t>
            </w:r>
            <w:proofErr w:type="gramStart"/>
            <w:r w:rsidR="00354BE0" w:rsidRPr="002D1C67">
              <w:rPr>
                <w:sz w:val="22"/>
                <w:szCs w:val="22"/>
              </w:rPr>
              <w:t>website .</w:t>
            </w:r>
            <w:proofErr w:type="gramEnd"/>
            <w:r w:rsidR="00354BE0" w:rsidRPr="002D1C67">
              <w:rPr>
                <w:sz w:val="22"/>
                <w:szCs w:val="22"/>
              </w:rPr>
              <w:t xml:space="preserve"> In that I </w:t>
            </w:r>
            <w:proofErr w:type="gramStart"/>
            <w:r w:rsidR="00354BE0" w:rsidRPr="002D1C67">
              <w:rPr>
                <w:sz w:val="22"/>
                <w:szCs w:val="22"/>
              </w:rPr>
              <w:t>used  HTML</w:t>
            </w:r>
            <w:proofErr w:type="gramEnd"/>
            <w:r w:rsidR="00354BE0" w:rsidRPr="002D1C67">
              <w:rPr>
                <w:sz w:val="22"/>
                <w:szCs w:val="22"/>
              </w:rPr>
              <w:t xml:space="preserve"> , CSS , JavaScript, </w:t>
            </w:r>
          </w:p>
          <w:p w14:paraId="64F51266" w14:textId="77777777" w:rsidR="001856E6" w:rsidRPr="002D1C67" w:rsidRDefault="00354BE0" w:rsidP="00354BE0">
            <w:pPr>
              <w:jc w:val="both"/>
              <w:rPr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 xml:space="preserve">    Bootstrap and SASS. It </w:t>
            </w:r>
            <w:proofErr w:type="gramStart"/>
            <w:r w:rsidRPr="002D1C67">
              <w:rPr>
                <w:sz w:val="22"/>
                <w:szCs w:val="22"/>
              </w:rPr>
              <w:t>give</w:t>
            </w:r>
            <w:proofErr w:type="gramEnd"/>
            <w:r w:rsidRPr="002D1C67">
              <w:rPr>
                <w:sz w:val="22"/>
                <w:szCs w:val="22"/>
              </w:rPr>
              <w:t xml:space="preserve"> me a knowledge of layout and</w:t>
            </w:r>
          </w:p>
          <w:p w14:paraId="1FDAF980" w14:textId="70AAEED0" w:rsidR="001856E6" w:rsidRPr="002D1C67" w:rsidRDefault="001856E6" w:rsidP="00354BE0">
            <w:pPr>
              <w:jc w:val="both"/>
              <w:rPr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 xml:space="preserve">    designing the website.</w:t>
            </w:r>
          </w:p>
          <w:p w14:paraId="5D7E4544" w14:textId="6B637E5C" w:rsidR="00354BE0" w:rsidRPr="002D1C67" w:rsidRDefault="00DE47A1" w:rsidP="00354BE0">
            <w:pPr>
              <w:jc w:val="both"/>
              <w:rPr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 xml:space="preserve"> </w:t>
            </w:r>
            <w:r w:rsidR="001856E6" w:rsidRPr="002D1C67">
              <w:rPr>
                <w:sz w:val="22"/>
                <w:szCs w:val="22"/>
              </w:rPr>
              <w:t xml:space="preserve">    Project </w:t>
            </w:r>
            <w:proofErr w:type="gramStart"/>
            <w:r w:rsidR="001856E6" w:rsidRPr="002D1C67">
              <w:rPr>
                <w:sz w:val="22"/>
                <w:szCs w:val="22"/>
              </w:rPr>
              <w:t>link :</w:t>
            </w:r>
            <w:proofErr w:type="gramEnd"/>
            <w:hyperlink r:id="rId11" w:history="1">
              <w:r w:rsidR="001856E6" w:rsidRPr="002D1C67">
                <w:rPr>
                  <w:rStyle w:val="Hyperlink"/>
                  <w:sz w:val="22"/>
                  <w:szCs w:val="22"/>
                </w:rPr>
                <w:t>https://github.com/Gokul-Govindharaju/Portfolio</w:t>
              </w:r>
            </w:hyperlink>
            <w:r w:rsidRPr="002D1C67">
              <w:rPr>
                <w:sz w:val="22"/>
                <w:szCs w:val="22"/>
              </w:rPr>
              <w:t xml:space="preserve"> </w:t>
            </w:r>
            <w:r w:rsidR="00354BE0" w:rsidRPr="002D1C67">
              <w:rPr>
                <w:sz w:val="22"/>
                <w:szCs w:val="22"/>
              </w:rPr>
              <w:t xml:space="preserve"> </w:t>
            </w:r>
            <w:r w:rsidRPr="002D1C67">
              <w:rPr>
                <w:sz w:val="22"/>
                <w:szCs w:val="22"/>
              </w:rPr>
              <w:t xml:space="preserve">      </w:t>
            </w:r>
          </w:p>
          <w:p w14:paraId="7C3AF702" w14:textId="77777777" w:rsidR="00DE47A1" w:rsidRDefault="00DE47A1" w:rsidP="00354BE0">
            <w:pPr>
              <w:jc w:val="both"/>
            </w:pPr>
          </w:p>
          <w:p w14:paraId="44FC7B4F" w14:textId="2C9194ED" w:rsidR="00DE47A1" w:rsidRDefault="00DE47A1" w:rsidP="00354BE0">
            <w:pPr>
              <w:jc w:val="both"/>
            </w:pPr>
            <w:r>
              <w:t xml:space="preserve"> </w:t>
            </w:r>
          </w:p>
          <w:p w14:paraId="510E4761" w14:textId="0AC97CE6" w:rsidR="00DE47A1" w:rsidRPr="001856E6" w:rsidRDefault="002D1C67" w:rsidP="00DE47A1">
            <w:pPr>
              <w:pStyle w:val="Heading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languages</w:t>
            </w:r>
          </w:p>
          <w:p w14:paraId="6401C222" w14:textId="5AC41143" w:rsidR="00DE47A1" w:rsidRPr="002D1C67" w:rsidRDefault="002D1C67" w:rsidP="002D1C6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2D1C67">
              <w:rPr>
                <w:sz w:val="22"/>
                <w:szCs w:val="22"/>
              </w:rPr>
              <w:t>Tamil</w:t>
            </w:r>
          </w:p>
          <w:p w14:paraId="0D251317" w14:textId="11AB7B67" w:rsidR="002D1C67" w:rsidRPr="002D1C67" w:rsidRDefault="002D1C67" w:rsidP="002D1C6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2D1C67">
              <w:rPr>
                <w:sz w:val="22"/>
                <w:szCs w:val="22"/>
              </w:rPr>
              <w:t>nglish</w:t>
            </w:r>
          </w:p>
          <w:p w14:paraId="74EE6FA9" w14:textId="2BD536EC" w:rsidR="00DE47A1" w:rsidRPr="002D1C67" w:rsidRDefault="00DE47A1" w:rsidP="00354BE0">
            <w:pPr>
              <w:jc w:val="both"/>
              <w:rPr>
                <w:sz w:val="22"/>
                <w:szCs w:val="22"/>
              </w:rPr>
            </w:pPr>
          </w:p>
          <w:p w14:paraId="147F1005" w14:textId="77777777" w:rsidR="00DE47A1" w:rsidRDefault="00DE47A1" w:rsidP="00354BE0">
            <w:pPr>
              <w:jc w:val="both"/>
            </w:pPr>
          </w:p>
          <w:p w14:paraId="4746C766" w14:textId="77777777" w:rsidR="00DE47A1" w:rsidRDefault="00DE47A1" w:rsidP="00354BE0">
            <w:pPr>
              <w:jc w:val="both"/>
            </w:pPr>
          </w:p>
          <w:p w14:paraId="455B6EE9" w14:textId="77777777" w:rsidR="00354BE0" w:rsidRPr="00354BE0" w:rsidRDefault="00354BE0" w:rsidP="00354BE0">
            <w:pPr>
              <w:jc w:val="both"/>
            </w:pPr>
          </w:p>
          <w:p w14:paraId="647C3F8A" w14:textId="5CF39819" w:rsidR="00354BE0" w:rsidRPr="00354BE0" w:rsidRDefault="00354BE0" w:rsidP="00354BE0">
            <w:r>
              <w:t xml:space="preserve">     </w:t>
            </w:r>
          </w:p>
          <w:p w14:paraId="64009511" w14:textId="77777777" w:rsidR="00354BE0" w:rsidRPr="00354BE0" w:rsidRDefault="00354BE0" w:rsidP="00354BE0"/>
          <w:p w14:paraId="163EF52B" w14:textId="77777777" w:rsidR="000514D2" w:rsidRDefault="000514D2" w:rsidP="000514D2"/>
          <w:p w14:paraId="3997290D" w14:textId="77777777" w:rsidR="00354BE0" w:rsidRDefault="00354BE0" w:rsidP="000514D2"/>
          <w:p w14:paraId="07760BE0" w14:textId="77777777" w:rsidR="000514D2" w:rsidRDefault="000514D2" w:rsidP="000514D2"/>
          <w:p w14:paraId="11A23FB2" w14:textId="77777777" w:rsidR="000514D2" w:rsidRPr="002E322B" w:rsidRDefault="000514D2" w:rsidP="000514D2"/>
          <w:p w14:paraId="70AFEC0B" w14:textId="3F194056" w:rsidR="002E322B" w:rsidRPr="002E322B" w:rsidRDefault="002E322B" w:rsidP="002E322B"/>
          <w:p w14:paraId="5EAFEC61" w14:textId="7E0EC8AA" w:rsidR="00C73A55" w:rsidRPr="00CE1AC0" w:rsidRDefault="00C73A55" w:rsidP="00922FEB"/>
        </w:tc>
      </w:tr>
    </w:tbl>
    <w:p w14:paraId="530848D1" w14:textId="77777777" w:rsidR="00871DB8" w:rsidRPr="00020BEB" w:rsidRDefault="00871DB8" w:rsidP="00016465">
      <w:pPr>
        <w:rPr>
          <w:color w:val="auto"/>
        </w:rPr>
      </w:pPr>
    </w:p>
    <w:sectPr w:rsidR="00871DB8" w:rsidRPr="00020BEB" w:rsidSect="007B4336">
      <w:pgSz w:w="12240" w:h="15840" w:code="1"/>
      <w:pgMar w:top="634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56CE1" w14:textId="77777777" w:rsidR="00025A6B" w:rsidRDefault="00025A6B" w:rsidP="00AA35A8">
      <w:pPr>
        <w:spacing w:line="240" w:lineRule="auto"/>
      </w:pPr>
      <w:r>
        <w:separator/>
      </w:r>
    </w:p>
  </w:endnote>
  <w:endnote w:type="continuationSeparator" w:id="0">
    <w:p w14:paraId="47C3FD09" w14:textId="77777777" w:rsidR="00025A6B" w:rsidRDefault="00025A6B" w:rsidP="00AA35A8">
      <w:pPr>
        <w:spacing w:line="240" w:lineRule="auto"/>
      </w:pPr>
      <w:r>
        <w:continuationSeparator/>
      </w:r>
    </w:p>
  </w:endnote>
  <w:endnote w:type="continuationNotice" w:id="1">
    <w:p w14:paraId="5AB2361B" w14:textId="77777777" w:rsidR="00025A6B" w:rsidRDefault="00025A6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313EA" w14:textId="77777777" w:rsidR="00025A6B" w:rsidRDefault="00025A6B" w:rsidP="00AA35A8">
      <w:pPr>
        <w:spacing w:line="240" w:lineRule="auto"/>
      </w:pPr>
      <w:r>
        <w:separator/>
      </w:r>
    </w:p>
  </w:footnote>
  <w:footnote w:type="continuationSeparator" w:id="0">
    <w:p w14:paraId="3F2BB244" w14:textId="77777777" w:rsidR="00025A6B" w:rsidRDefault="00025A6B" w:rsidP="00AA35A8">
      <w:pPr>
        <w:spacing w:line="240" w:lineRule="auto"/>
      </w:pPr>
      <w:r>
        <w:continuationSeparator/>
      </w:r>
    </w:p>
  </w:footnote>
  <w:footnote w:type="continuationNotice" w:id="1">
    <w:p w14:paraId="044E115C" w14:textId="77777777" w:rsidR="00025A6B" w:rsidRDefault="00025A6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numPicBullet w:numPicBulletId="2">
    <w:pict>
      <v:shape id="Graphic 1" o:spid="_x0000_i1102" type="#_x0000_t75" alt="Receiver with solid fill" style="width:18pt;height:13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" o:bullet="t">
        <v:imagedata r:id="rId3" o:title="" cropbottom="-731f" cropleft="-3507f" cropright="-4615f"/>
      </v:shape>
    </w:pict>
  </w:numPicBullet>
  <w:numPicBullet w:numPicBulletId="3">
    <w:pict>
      <v:shape id="Graphic 2" o:spid="_x0000_i1110" type="#_x0000_t75" alt="Marker with solid fill" style="width:7.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" o:bullet="t">
        <v:imagedata r:id="rId4" o:title="" croptop="-5188f" cropbottom="-6008f" cropleft="-30493f" cropright="-31858f"/>
      </v:shape>
    </w:pict>
  </w:numPicBullet>
  <w:numPicBullet w:numPicBulletId="4">
    <w:pict>
      <v:shape id="Picture 3" o:spid="_x0000_i1130" type="#_x0000_t75" alt="Marker with solid fill" style="width:1in;height:1in;flip:x;visibility:visible;mso-wrap-style:square" o:bullet="t">
        <v:imagedata r:id="rId5" o:title="Marker with solid fill"/>
      </v:shape>
    </w:pict>
  </w:numPicBullet>
  <w:abstractNum w:abstractNumId="0" w15:restartNumberingAfterBreak="0">
    <w:nsid w:val="02651E18"/>
    <w:multiLevelType w:val="hybridMultilevel"/>
    <w:tmpl w:val="1786E3DC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69A8"/>
    <w:multiLevelType w:val="multilevel"/>
    <w:tmpl w:val="BAB4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26007"/>
    <w:multiLevelType w:val="hybridMultilevel"/>
    <w:tmpl w:val="629ECF72"/>
    <w:lvl w:ilvl="0" w:tplc="40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6" w15:restartNumberingAfterBreak="0">
    <w:nsid w:val="2C75343A"/>
    <w:multiLevelType w:val="multilevel"/>
    <w:tmpl w:val="BAB4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90508"/>
    <w:multiLevelType w:val="hybridMultilevel"/>
    <w:tmpl w:val="41B2B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86303">
    <w:abstractNumId w:val="1"/>
  </w:num>
  <w:num w:numId="2" w16cid:durableId="641740597">
    <w:abstractNumId w:val="11"/>
  </w:num>
  <w:num w:numId="3" w16cid:durableId="1894777952">
    <w:abstractNumId w:val="4"/>
  </w:num>
  <w:num w:numId="4" w16cid:durableId="1302803856">
    <w:abstractNumId w:val="7"/>
  </w:num>
  <w:num w:numId="5" w16cid:durableId="650907719">
    <w:abstractNumId w:val="3"/>
  </w:num>
  <w:num w:numId="6" w16cid:durableId="901134291">
    <w:abstractNumId w:val="8"/>
  </w:num>
  <w:num w:numId="7" w16cid:durableId="1911235645">
    <w:abstractNumId w:val="0"/>
  </w:num>
  <w:num w:numId="8" w16cid:durableId="656613712">
    <w:abstractNumId w:val="10"/>
  </w:num>
  <w:num w:numId="9" w16cid:durableId="827669664">
    <w:abstractNumId w:val="0"/>
  </w:num>
  <w:num w:numId="10" w16cid:durableId="206453167">
    <w:abstractNumId w:val="6"/>
  </w:num>
  <w:num w:numId="11" w16cid:durableId="2049141974">
    <w:abstractNumId w:val="2"/>
  </w:num>
  <w:num w:numId="12" w16cid:durableId="1993480938">
    <w:abstractNumId w:val="5"/>
  </w:num>
  <w:num w:numId="13" w16cid:durableId="7446887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6B"/>
    <w:rsid w:val="0000752A"/>
    <w:rsid w:val="00016465"/>
    <w:rsid w:val="000176BD"/>
    <w:rsid w:val="00020833"/>
    <w:rsid w:val="00020BEB"/>
    <w:rsid w:val="00025A6B"/>
    <w:rsid w:val="00033263"/>
    <w:rsid w:val="000334C1"/>
    <w:rsid w:val="000514D2"/>
    <w:rsid w:val="000873F6"/>
    <w:rsid w:val="000968D6"/>
    <w:rsid w:val="000A694B"/>
    <w:rsid w:val="000B286F"/>
    <w:rsid w:val="000D134B"/>
    <w:rsid w:val="0010041D"/>
    <w:rsid w:val="00121919"/>
    <w:rsid w:val="00124ED6"/>
    <w:rsid w:val="00157511"/>
    <w:rsid w:val="00167789"/>
    <w:rsid w:val="001856E6"/>
    <w:rsid w:val="00194704"/>
    <w:rsid w:val="001B160B"/>
    <w:rsid w:val="001C72CC"/>
    <w:rsid w:val="00203213"/>
    <w:rsid w:val="002236D5"/>
    <w:rsid w:val="0023757B"/>
    <w:rsid w:val="00243756"/>
    <w:rsid w:val="0027193E"/>
    <w:rsid w:val="002743B7"/>
    <w:rsid w:val="002A13E0"/>
    <w:rsid w:val="002A7891"/>
    <w:rsid w:val="002C4E0C"/>
    <w:rsid w:val="002D1A5A"/>
    <w:rsid w:val="002D1C67"/>
    <w:rsid w:val="002E16C6"/>
    <w:rsid w:val="002E322B"/>
    <w:rsid w:val="002E7306"/>
    <w:rsid w:val="00325C93"/>
    <w:rsid w:val="00331DCE"/>
    <w:rsid w:val="00332392"/>
    <w:rsid w:val="00334FEA"/>
    <w:rsid w:val="003447C1"/>
    <w:rsid w:val="003514CA"/>
    <w:rsid w:val="00352A17"/>
    <w:rsid w:val="00353D71"/>
    <w:rsid w:val="00354BE0"/>
    <w:rsid w:val="00361510"/>
    <w:rsid w:val="003877F8"/>
    <w:rsid w:val="003904BF"/>
    <w:rsid w:val="00391BEA"/>
    <w:rsid w:val="003B351B"/>
    <w:rsid w:val="003B4AEF"/>
    <w:rsid w:val="003B7F92"/>
    <w:rsid w:val="003C3855"/>
    <w:rsid w:val="003E3171"/>
    <w:rsid w:val="0041245C"/>
    <w:rsid w:val="00413BF1"/>
    <w:rsid w:val="00415CF3"/>
    <w:rsid w:val="00427300"/>
    <w:rsid w:val="00453A7B"/>
    <w:rsid w:val="0045780A"/>
    <w:rsid w:val="00457ADE"/>
    <w:rsid w:val="00462350"/>
    <w:rsid w:val="00464B92"/>
    <w:rsid w:val="00470744"/>
    <w:rsid w:val="004936B2"/>
    <w:rsid w:val="00496013"/>
    <w:rsid w:val="004A28EA"/>
    <w:rsid w:val="004C4F81"/>
    <w:rsid w:val="004C7BDB"/>
    <w:rsid w:val="004D5532"/>
    <w:rsid w:val="004F5491"/>
    <w:rsid w:val="004F5F03"/>
    <w:rsid w:val="00524297"/>
    <w:rsid w:val="005273AD"/>
    <w:rsid w:val="00537559"/>
    <w:rsid w:val="00552CAA"/>
    <w:rsid w:val="00583F2A"/>
    <w:rsid w:val="005A4831"/>
    <w:rsid w:val="005D6F50"/>
    <w:rsid w:val="00607A35"/>
    <w:rsid w:val="00626B3C"/>
    <w:rsid w:val="006341F3"/>
    <w:rsid w:val="00660FBB"/>
    <w:rsid w:val="0069541B"/>
    <w:rsid w:val="006A1E18"/>
    <w:rsid w:val="006A37C0"/>
    <w:rsid w:val="006C7F5A"/>
    <w:rsid w:val="006D4544"/>
    <w:rsid w:val="00746B0A"/>
    <w:rsid w:val="00767D22"/>
    <w:rsid w:val="007704E6"/>
    <w:rsid w:val="00784FC1"/>
    <w:rsid w:val="00791376"/>
    <w:rsid w:val="00791C5D"/>
    <w:rsid w:val="007B4336"/>
    <w:rsid w:val="007B4FF4"/>
    <w:rsid w:val="007D7F15"/>
    <w:rsid w:val="00831977"/>
    <w:rsid w:val="008363A9"/>
    <w:rsid w:val="008377D9"/>
    <w:rsid w:val="00850571"/>
    <w:rsid w:val="008506D1"/>
    <w:rsid w:val="00871DB8"/>
    <w:rsid w:val="00887E05"/>
    <w:rsid w:val="008A171A"/>
    <w:rsid w:val="008C6FDE"/>
    <w:rsid w:val="008D004E"/>
    <w:rsid w:val="008D5253"/>
    <w:rsid w:val="008F180B"/>
    <w:rsid w:val="008F48B9"/>
    <w:rsid w:val="009029F9"/>
    <w:rsid w:val="009049BC"/>
    <w:rsid w:val="00910B68"/>
    <w:rsid w:val="00913025"/>
    <w:rsid w:val="00922FEB"/>
    <w:rsid w:val="009230A7"/>
    <w:rsid w:val="009359FB"/>
    <w:rsid w:val="009529EB"/>
    <w:rsid w:val="00963FF4"/>
    <w:rsid w:val="009805B1"/>
    <w:rsid w:val="009B4B3C"/>
    <w:rsid w:val="009D646A"/>
    <w:rsid w:val="009E5B53"/>
    <w:rsid w:val="00A633B0"/>
    <w:rsid w:val="00A82BE7"/>
    <w:rsid w:val="00A90A97"/>
    <w:rsid w:val="00AA1166"/>
    <w:rsid w:val="00AA35A8"/>
    <w:rsid w:val="00AB0853"/>
    <w:rsid w:val="00AD0BFB"/>
    <w:rsid w:val="00AD590F"/>
    <w:rsid w:val="00AE1DAF"/>
    <w:rsid w:val="00AE562D"/>
    <w:rsid w:val="00B04123"/>
    <w:rsid w:val="00B20F64"/>
    <w:rsid w:val="00B42685"/>
    <w:rsid w:val="00B451F9"/>
    <w:rsid w:val="00B51639"/>
    <w:rsid w:val="00B65B45"/>
    <w:rsid w:val="00B75292"/>
    <w:rsid w:val="00B8453F"/>
    <w:rsid w:val="00B85473"/>
    <w:rsid w:val="00B86C53"/>
    <w:rsid w:val="00BA7F7E"/>
    <w:rsid w:val="00BE5968"/>
    <w:rsid w:val="00BF2507"/>
    <w:rsid w:val="00BF3DBB"/>
    <w:rsid w:val="00C0565B"/>
    <w:rsid w:val="00C163A1"/>
    <w:rsid w:val="00C475C1"/>
    <w:rsid w:val="00C62E97"/>
    <w:rsid w:val="00C73A55"/>
    <w:rsid w:val="00C822BF"/>
    <w:rsid w:val="00C90004"/>
    <w:rsid w:val="00CA07A7"/>
    <w:rsid w:val="00CA61BE"/>
    <w:rsid w:val="00CB3E40"/>
    <w:rsid w:val="00CE1AC0"/>
    <w:rsid w:val="00CE3FAE"/>
    <w:rsid w:val="00CF22B3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47A1"/>
    <w:rsid w:val="00DE5F88"/>
    <w:rsid w:val="00DF2298"/>
    <w:rsid w:val="00DF56E6"/>
    <w:rsid w:val="00E067BA"/>
    <w:rsid w:val="00E10ACA"/>
    <w:rsid w:val="00E147DE"/>
    <w:rsid w:val="00E360EA"/>
    <w:rsid w:val="00E77096"/>
    <w:rsid w:val="00E80D10"/>
    <w:rsid w:val="00EB74E8"/>
    <w:rsid w:val="00EC0F79"/>
    <w:rsid w:val="00EE00C3"/>
    <w:rsid w:val="00EF0E02"/>
    <w:rsid w:val="00EF22EF"/>
    <w:rsid w:val="00F02E99"/>
    <w:rsid w:val="00F30552"/>
    <w:rsid w:val="00F419C0"/>
    <w:rsid w:val="00F46BDB"/>
    <w:rsid w:val="00F46F61"/>
    <w:rsid w:val="00FA1C9A"/>
    <w:rsid w:val="00FA5F37"/>
    <w:rsid w:val="00FD2D86"/>
    <w:rsid w:val="00FD56F7"/>
    <w:rsid w:val="00FD728B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3A4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61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5A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1A5A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F61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F61"/>
    <w:rPr>
      <w:rFonts w:asciiTheme="majorHAnsi" w:eastAsiaTheme="majorEastAsia" w:hAnsiTheme="majorHAnsi" w:cstheme="majorBidi"/>
      <w:i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Normal"/>
    <w:uiPriority w:val="6"/>
    <w:qFormat/>
    <w:rsid w:val="002D1A5A"/>
    <w:pPr>
      <w:numPr>
        <w:numId w:val="9"/>
      </w:numPr>
      <w:spacing w:line="360" w:lineRule="auto"/>
      <w:contextualSpacing/>
    </w:pPr>
    <w:rPr>
      <w:color w:val="auto"/>
      <w:szCs w:val="20"/>
    </w:r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1A5A"/>
    <w:rPr>
      <w:color w:val="605E5C"/>
      <w:shd w:val="clear" w:color="auto" w:fill="E1DFDD"/>
    </w:rPr>
  </w:style>
  <w:style w:type="character" w:customStyle="1" w:styleId="Bold">
    <w:name w:val="Bold"/>
    <w:uiPriority w:val="1"/>
    <w:qFormat/>
    <w:rsid w:val="002D1A5A"/>
    <w:rPr>
      <w:b/>
      <w:bCs/>
    </w:rPr>
  </w:style>
  <w:style w:type="character" w:customStyle="1" w:styleId="Italics">
    <w:name w:val="Italics"/>
    <w:uiPriority w:val="1"/>
    <w:qFormat/>
    <w:rsid w:val="002D1A5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2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IN" w:eastAsia="en-IN"/>
    </w:rPr>
  </w:style>
  <w:style w:type="character" w:customStyle="1" w:styleId="wdyuqq">
    <w:name w:val="wdyuqq"/>
    <w:basedOn w:val="DefaultParagraphFont"/>
    <w:rsid w:val="002E3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kulgovindh0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kul-Govindharaju/Portfol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kul-Govindharaj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okul-g-5aa6b9250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kul\AppData\Roaming\Microsoft\Templates\Modern%20UIUX%20designer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E0EC3F-DC5B-4A40-8BE8-6FEFFF2F4B4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cover letter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2023-06-10T13:01:00Z</dcterms:created>
  <dcterms:modified xsi:type="dcterms:W3CDTF">2023-06-10T14:42:00Z</dcterms:modified>
</cp:coreProperties>
</file>